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4720" w14:textId="243C860F" w:rsidR="00107D15" w:rsidRDefault="003235E8" w:rsidP="00D806E1">
      <w:pPr>
        <w:pStyle w:val="Name"/>
        <w:spacing w:after="200" w:line="240" w:lineRule="auto"/>
        <w:rPr>
          <w:rFonts w:cs="Calibri"/>
          <w:b/>
          <w:color w:val="000000"/>
          <w:sz w:val="36"/>
          <w:szCs w:val="24"/>
        </w:rPr>
      </w:pPr>
      <w:r>
        <w:rPr>
          <w:rFonts w:cs="Calibri"/>
          <w:b/>
          <w:color w:val="000000"/>
          <w:sz w:val="36"/>
          <w:szCs w:val="24"/>
        </w:rPr>
        <w:t>Haider Ali</w:t>
      </w:r>
      <w:r w:rsidR="00D806E1">
        <w:rPr>
          <w:rFonts w:cs="Calibri"/>
          <w:b/>
          <w:color w:val="000000"/>
          <w:sz w:val="36"/>
          <w:szCs w:val="24"/>
        </w:rPr>
        <w:t xml:space="preserve"> </w:t>
      </w:r>
      <w:r>
        <w:rPr>
          <w:rFonts w:cs="Calibri"/>
          <w:b/>
          <w:color w:val="000000"/>
          <w:sz w:val="36"/>
          <w:szCs w:val="24"/>
        </w:rPr>
        <w:br/>
        <w:t>Senior</w:t>
      </w:r>
      <w:r w:rsidR="00D806E1">
        <w:rPr>
          <w:rFonts w:cs="Calibri"/>
          <w:b/>
          <w:color w:val="000000"/>
          <w:sz w:val="36"/>
          <w:szCs w:val="24"/>
        </w:rPr>
        <w:t xml:space="preserve"> sOFTWARE Engineer</w:t>
      </w:r>
      <w:r>
        <w:rPr>
          <w:rFonts w:cs="Calibri"/>
          <w:b/>
          <w:color w:val="000000"/>
          <w:sz w:val="36"/>
          <w:szCs w:val="24"/>
        </w:rPr>
        <w:t>(PHP)</w:t>
      </w:r>
    </w:p>
    <w:p w14:paraId="40EFB3BB" w14:textId="17BF7790" w:rsidR="00691FE4" w:rsidRDefault="00691FE4" w:rsidP="00691FE4">
      <w:r>
        <w:t xml:space="preserve">Email: </w:t>
      </w:r>
      <w:hyperlink r:id="rId7" w:history="1">
        <w:r w:rsidRPr="004775DB">
          <w:rPr>
            <w:rStyle w:val="Hyperlink"/>
          </w:rPr>
          <w:t>haider8278@gmail.com</w:t>
        </w:r>
      </w:hyperlink>
      <w:r w:rsidR="007725FF">
        <w:tab/>
      </w:r>
      <w:r w:rsidR="007725FF">
        <w:tab/>
      </w:r>
      <w:r w:rsidR="007725FF">
        <w:tab/>
      </w:r>
      <w:r w:rsidR="007725FF">
        <w:tab/>
      </w:r>
      <w:r w:rsidR="007725FF">
        <w:tab/>
      </w:r>
      <w:r w:rsidR="007725FF">
        <w:tab/>
      </w:r>
      <w:r>
        <w:tab/>
      </w:r>
      <w:r>
        <w:tab/>
      </w:r>
      <w:r>
        <w:tab/>
      </w:r>
      <w:r>
        <w:tab/>
      </w:r>
      <w:r>
        <w:tab/>
        <w:t xml:space="preserve">     Mobile#: +923343458113  </w:t>
      </w:r>
    </w:p>
    <w:p w14:paraId="7750F2A6" w14:textId="77777777" w:rsidR="00691FE4" w:rsidRPr="00691FE4" w:rsidRDefault="00691FE4" w:rsidP="00691FE4"/>
    <w:tbl>
      <w:tblPr>
        <w:tblW w:w="5191" w:type="pct"/>
        <w:tblLayout w:type="fixed"/>
        <w:tblLook w:val="0000" w:firstRow="0" w:lastRow="0" w:firstColumn="0" w:lastColumn="0" w:noHBand="0" w:noVBand="0"/>
      </w:tblPr>
      <w:tblGrid>
        <w:gridCol w:w="9374"/>
      </w:tblGrid>
      <w:tr w:rsidR="004A335E" w:rsidRPr="00CF7467" w14:paraId="5CAC8599" w14:textId="77777777">
        <w:tc>
          <w:tcPr>
            <w:tcW w:w="5000" w:type="pct"/>
          </w:tcPr>
          <w:p w14:paraId="7BA9879D" w14:textId="77777777" w:rsidR="004A335E" w:rsidRDefault="003D4774" w:rsidP="00B463FB">
            <w:pPr>
              <w:pStyle w:val="SectionTitle"/>
              <w:jc w:val="center"/>
              <w:rPr>
                <w:rFonts w:cs="Calibri"/>
                <w:color w:val="000000"/>
                <w:sz w:val="22"/>
                <w:szCs w:val="22"/>
              </w:rPr>
            </w:pPr>
            <w:r w:rsidRPr="00CF7467">
              <w:rPr>
                <w:rFonts w:cs="Calibri"/>
                <w:color w:val="000000"/>
                <w:sz w:val="22"/>
                <w:szCs w:val="22"/>
              </w:rPr>
              <w:t>summary</w:t>
            </w:r>
          </w:p>
          <w:p w14:paraId="31C48EF1" w14:textId="77777777" w:rsidR="00107D15" w:rsidRPr="00107D15" w:rsidRDefault="00107D15" w:rsidP="00107D15">
            <w:pPr>
              <w:pStyle w:val="Objective"/>
            </w:pPr>
          </w:p>
        </w:tc>
      </w:tr>
      <w:tr w:rsidR="004A335E" w:rsidRPr="00CF7467" w14:paraId="219A16F4" w14:textId="77777777">
        <w:tc>
          <w:tcPr>
            <w:tcW w:w="5000" w:type="pct"/>
          </w:tcPr>
          <w:p w14:paraId="618E1473" w14:textId="24BECDA7" w:rsidR="006E456A" w:rsidRDefault="009B3817" w:rsidP="003235E8">
            <w:pPr>
              <w:numPr>
                <w:ilvl w:val="0"/>
                <w:numId w:val="30"/>
              </w:numPr>
              <w:spacing w:line="276" w:lineRule="auto"/>
            </w:pPr>
            <w:r>
              <w:t>10</w:t>
            </w:r>
            <w:r w:rsidR="00414090" w:rsidRPr="00414090">
              <w:t>+ years of experience in facilitating cutting-edge software solution with proven record of working with Agile team and making a significant contribution to streamline company operations, by managing complete step</w:t>
            </w:r>
            <w:r w:rsidR="00414090">
              <w:t xml:space="preserve"> of software Development Cycles</w:t>
            </w:r>
            <w:r w:rsidR="00287314">
              <w:t>.</w:t>
            </w:r>
          </w:p>
          <w:p w14:paraId="0CB3797B" w14:textId="0B3C9B13" w:rsidR="003235E8" w:rsidRPr="00F34C2D" w:rsidRDefault="003235E8" w:rsidP="003235E8">
            <w:pPr>
              <w:numPr>
                <w:ilvl w:val="0"/>
                <w:numId w:val="30"/>
              </w:numPr>
              <w:pBdr>
                <w:top w:val="none" w:sz="0" w:space="0" w:color="000000"/>
                <w:bottom w:val="none" w:sz="0" w:space="0" w:color="000000"/>
                <w:right w:val="none" w:sz="0" w:space="0" w:color="000000"/>
                <w:between w:val="none" w:sz="0" w:space="0" w:color="000000"/>
              </w:pBdr>
              <w:spacing w:line="276" w:lineRule="auto"/>
              <w:jc w:val="left"/>
            </w:pPr>
            <w:r>
              <w:t>Offer functional and technical expertise in the implementation and development of MVC architecture-based programming languages. Extensive experience working with senior management to solve complex business problems through implementation of new technologies.</w:t>
            </w:r>
          </w:p>
          <w:p w14:paraId="22B35FC3" w14:textId="77777777" w:rsidR="00414090" w:rsidRDefault="00414090" w:rsidP="003235E8">
            <w:pPr>
              <w:numPr>
                <w:ilvl w:val="0"/>
                <w:numId w:val="30"/>
              </w:numPr>
              <w:spacing w:line="276" w:lineRule="auto"/>
            </w:pPr>
            <w:r w:rsidRPr="00414090">
              <w:t>Core focus areas are</w:t>
            </w:r>
            <w:r w:rsidR="00391339">
              <w:t xml:space="preserve"> </w:t>
            </w:r>
            <w:r w:rsidRPr="00414090">
              <w:t>Software Architecture, Complex level proble</w:t>
            </w:r>
            <w:r w:rsidR="00B911BE">
              <w:t>m solving</w:t>
            </w:r>
            <w:r w:rsidR="001360A3">
              <w:t xml:space="preserve">, System integration </w:t>
            </w:r>
            <w:r w:rsidR="001360A3" w:rsidRPr="001360A3">
              <w:t xml:space="preserve">featuring the ability to </w:t>
            </w:r>
            <w:r w:rsidR="00391339">
              <w:t>share</w:t>
            </w:r>
            <w:r w:rsidR="001360A3" w:rsidRPr="001360A3">
              <w:t xml:space="preserve"> information from multiple </w:t>
            </w:r>
            <w:r w:rsidR="00B911BE">
              <w:t>s</w:t>
            </w:r>
            <w:r w:rsidR="00391339">
              <w:t>ystem</w:t>
            </w:r>
            <w:r w:rsidR="001360A3" w:rsidRPr="001360A3">
              <w:t>.</w:t>
            </w:r>
          </w:p>
          <w:p w14:paraId="566D8977" w14:textId="77777777" w:rsidR="00391339" w:rsidRDefault="00391339" w:rsidP="003235E8">
            <w:pPr>
              <w:numPr>
                <w:ilvl w:val="0"/>
                <w:numId w:val="30"/>
              </w:numPr>
              <w:spacing w:line="276" w:lineRule="auto"/>
            </w:pPr>
            <w:r>
              <w:t>Worked as lead</w:t>
            </w:r>
            <w:r w:rsidR="006977D7">
              <w:t xml:space="preserve"> including </w:t>
            </w:r>
            <w:r w:rsidR="006977D7" w:rsidRPr="006977D7">
              <w:t xml:space="preserve">responsibilities </w:t>
            </w:r>
            <w:r w:rsidR="00B911BE">
              <w:t>implementing</w:t>
            </w:r>
            <w:r w:rsidR="006977D7">
              <w:t xml:space="preserve"> </w:t>
            </w:r>
            <w:r>
              <w:t xml:space="preserve">SRS, </w:t>
            </w:r>
            <w:r w:rsidRPr="00391339">
              <w:t>Software Development Life Cycle (SDLC) with Analysis, Design, Development, Testing, Im</w:t>
            </w:r>
            <w:r>
              <w:t>plementation and Maintenance Software Application.</w:t>
            </w:r>
          </w:p>
          <w:p w14:paraId="433F7AF7" w14:textId="0DD5EA17" w:rsidR="006E456A" w:rsidRPr="00F34C2D" w:rsidRDefault="00414090" w:rsidP="003235E8">
            <w:pPr>
              <w:numPr>
                <w:ilvl w:val="0"/>
                <w:numId w:val="30"/>
              </w:numPr>
              <w:spacing w:line="276" w:lineRule="auto"/>
            </w:pPr>
            <w:r w:rsidRPr="00414090">
              <w:t>Worked on following industries solution’s Banking, Telecom, Clothing, Medical, Ma</w:t>
            </w:r>
            <w:r>
              <w:t xml:space="preserve">rketing, Sport and </w:t>
            </w:r>
            <w:r w:rsidR="00F40938">
              <w:t>social media</w:t>
            </w:r>
            <w:r w:rsidR="006E456A" w:rsidRPr="00F34C2D">
              <w:t>.</w:t>
            </w:r>
          </w:p>
          <w:p w14:paraId="755D1C4F" w14:textId="0B960070" w:rsidR="006E456A" w:rsidRPr="00F34C2D" w:rsidRDefault="00414090" w:rsidP="003235E8">
            <w:pPr>
              <w:numPr>
                <w:ilvl w:val="0"/>
                <w:numId w:val="30"/>
              </w:numPr>
              <w:spacing w:line="276" w:lineRule="auto"/>
            </w:pPr>
            <w:r w:rsidRPr="00414090">
              <w:t xml:space="preserve">Experienced in developing software solution ERP solution, CRM Solution, Ticketing solution, Natural Language Processing </w:t>
            </w:r>
            <w:r w:rsidR="00B911BE" w:rsidRPr="00414090">
              <w:t>solution,</w:t>
            </w:r>
            <w:r w:rsidRPr="00414090">
              <w:t xml:space="preserve"> e-commerce </w:t>
            </w:r>
            <w:r w:rsidR="00B911BE" w:rsidRPr="00414090">
              <w:t>Application</w:t>
            </w:r>
            <w:r w:rsidR="00271BD9">
              <w:t xml:space="preserve"> </w:t>
            </w:r>
            <w:r>
              <w:t>and lot of other Applications</w:t>
            </w:r>
            <w:r w:rsidR="006E456A" w:rsidRPr="00F34C2D">
              <w:t>.</w:t>
            </w:r>
          </w:p>
          <w:p w14:paraId="101406F3" w14:textId="77777777" w:rsidR="006E456A" w:rsidRPr="00F34C2D" w:rsidRDefault="00B911BE" w:rsidP="003235E8">
            <w:pPr>
              <w:numPr>
                <w:ilvl w:val="0"/>
                <w:numId w:val="30"/>
              </w:numPr>
              <w:spacing w:line="276" w:lineRule="auto"/>
            </w:pPr>
            <w:r w:rsidRPr="00414090">
              <w:t>Adopted</w:t>
            </w:r>
            <w:r w:rsidR="00414090" w:rsidRPr="00414090">
              <w:t xml:space="preserve"> Software development Methodologies</w:t>
            </w:r>
            <w:r w:rsidR="00414090">
              <w:t xml:space="preserve"> Agile, </w:t>
            </w:r>
            <w:r w:rsidRPr="00F34C2D">
              <w:t>Scrum,</w:t>
            </w:r>
            <w:r w:rsidR="00414090">
              <w:t xml:space="preserve"> and </w:t>
            </w:r>
            <w:r>
              <w:t>Waterfall.</w:t>
            </w:r>
          </w:p>
          <w:p w14:paraId="6B5B62AE" w14:textId="7FC74CCA" w:rsidR="006E456A" w:rsidRPr="00F34C2D" w:rsidRDefault="00414090" w:rsidP="003235E8">
            <w:pPr>
              <w:numPr>
                <w:ilvl w:val="0"/>
                <w:numId w:val="30"/>
              </w:numPr>
              <w:spacing w:line="276" w:lineRule="auto"/>
            </w:pPr>
            <w:r w:rsidRPr="00414090">
              <w:t xml:space="preserve">Analytical </w:t>
            </w:r>
            <w:r w:rsidR="00C52A39">
              <w:t xml:space="preserve">ability to understand a </w:t>
            </w:r>
            <w:r w:rsidR="00F40938">
              <w:t xml:space="preserve">system </w:t>
            </w:r>
            <w:r w:rsidR="00F40938" w:rsidRPr="00414090">
              <w:t>problem</w:t>
            </w:r>
            <w:r w:rsidRPr="00414090">
              <w:t xml:space="preserve"> very quickly and </w:t>
            </w:r>
            <w:r w:rsidR="00B911BE" w:rsidRPr="00414090">
              <w:t>providing solutions</w:t>
            </w:r>
            <w:r w:rsidR="006E456A" w:rsidRPr="00F34C2D">
              <w:t>.</w:t>
            </w:r>
            <w:r>
              <w:t xml:space="preserve"> </w:t>
            </w:r>
          </w:p>
          <w:p w14:paraId="2BE59537" w14:textId="77777777" w:rsidR="00B57C5A" w:rsidRPr="00CF7467" w:rsidRDefault="00B57C5A" w:rsidP="006E456A">
            <w:pPr>
              <w:pStyle w:val="Achievement"/>
              <w:ind w:left="0" w:firstLine="0"/>
              <w:rPr>
                <w:rFonts w:cs="Calibri"/>
                <w:color w:val="000000"/>
                <w:szCs w:val="22"/>
              </w:rPr>
            </w:pPr>
          </w:p>
        </w:tc>
      </w:tr>
      <w:tr w:rsidR="00B57C5A" w:rsidRPr="00CF7467" w14:paraId="5E393D2D" w14:textId="77777777">
        <w:tc>
          <w:tcPr>
            <w:tcW w:w="5000" w:type="pct"/>
          </w:tcPr>
          <w:p w14:paraId="2F6F5C6B" w14:textId="77777777" w:rsidR="00B57C5A" w:rsidRDefault="00B57C5A" w:rsidP="00B57C5A">
            <w:pPr>
              <w:pStyle w:val="Achievement"/>
              <w:ind w:left="0" w:firstLine="0"/>
              <w:rPr>
                <w:rFonts w:cs="Calibri"/>
                <w:color w:val="000000"/>
                <w:szCs w:val="22"/>
              </w:rPr>
            </w:pPr>
          </w:p>
        </w:tc>
      </w:tr>
      <w:tr w:rsidR="00B32974" w:rsidRPr="00CF7467" w14:paraId="1B5CED5C" w14:textId="77777777">
        <w:tc>
          <w:tcPr>
            <w:tcW w:w="5000" w:type="pct"/>
          </w:tcPr>
          <w:p w14:paraId="54ECCC0D" w14:textId="77777777" w:rsidR="00107D15" w:rsidRPr="00107D15" w:rsidRDefault="00820974" w:rsidP="00107D15">
            <w:pPr>
              <w:pStyle w:val="SectionTitle"/>
              <w:jc w:val="center"/>
              <w:rPr>
                <w:rFonts w:cs="Calibri"/>
                <w:color w:val="000000"/>
                <w:sz w:val="22"/>
                <w:szCs w:val="22"/>
              </w:rPr>
            </w:pPr>
            <w:r>
              <w:rPr>
                <w:rFonts w:cs="Calibri"/>
                <w:color w:val="000000"/>
                <w:sz w:val="22"/>
                <w:szCs w:val="22"/>
              </w:rPr>
              <w:t>NOTABLE PROJECTS</w:t>
            </w:r>
          </w:p>
        </w:tc>
      </w:tr>
      <w:tr w:rsidR="00246DA2" w:rsidRPr="00CF7467" w14:paraId="274FF395" w14:textId="77777777">
        <w:tc>
          <w:tcPr>
            <w:tcW w:w="5000" w:type="pct"/>
          </w:tcPr>
          <w:p w14:paraId="570AA5B5" w14:textId="77777777" w:rsidR="00823DF4" w:rsidRDefault="00823DF4" w:rsidP="00823DF4"/>
          <w:p w14:paraId="4E83EEF0" w14:textId="0FE9CE55" w:rsidR="002C7A10" w:rsidRPr="00823DF4" w:rsidRDefault="00271BD9" w:rsidP="002C7A10">
            <w:pPr>
              <w:rPr>
                <w:b/>
                <w:bCs/>
                <w:u w:val="single"/>
              </w:rPr>
            </w:pPr>
            <w:r>
              <w:rPr>
                <w:b/>
                <w:bCs/>
                <w:u w:val="single"/>
              </w:rPr>
              <w:t>Exceptional Enrollment App</w:t>
            </w:r>
          </w:p>
          <w:p w14:paraId="1A005F26" w14:textId="77777777" w:rsidR="008146F8" w:rsidRDefault="008146F8" w:rsidP="008146F8">
            <w:pPr>
              <w:spacing w:before="40" w:after="40"/>
              <w:rPr>
                <w:i/>
              </w:rPr>
            </w:pPr>
            <w:r>
              <w:rPr>
                <w:b/>
                <w:i/>
              </w:rPr>
              <w:t>Team Lead &amp; Senior Web Developer</w:t>
            </w:r>
          </w:p>
          <w:p w14:paraId="5AF5F3E0" w14:textId="77777777" w:rsidR="002C7A10" w:rsidRDefault="002C7A10" w:rsidP="002C7A10"/>
          <w:p w14:paraId="56267478" w14:textId="6B285D37" w:rsidR="006977D7" w:rsidRPr="00B71627" w:rsidRDefault="00477A80" w:rsidP="002C7A10">
            <w:pPr>
              <w:rPr>
                <w:rFonts w:cs="Arial"/>
                <w:bCs/>
                <w:szCs w:val="22"/>
                <w:shd w:val="clear" w:color="auto" w:fill="FFFFFF"/>
              </w:rPr>
            </w:pPr>
            <w:r>
              <w:rPr>
                <w:rFonts w:cs="Arial"/>
                <w:bCs/>
                <w:szCs w:val="22"/>
                <w:shd w:val="clear" w:color="auto" w:fill="FFFFFF"/>
              </w:rPr>
              <w:t xml:space="preserve">Exceptional Enrollment </w:t>
            </w:r>
            <w:r w:rsidR="0040577E">
              <w:rPr>
                <w:rFonts w:cs="Arial"/>
                <w:bCs/>
                <w:szCs w:val="22"/>
                <w:shd w:val="clear" w:color="auto" w:fill="FFFFFF"/>
              </w:rPr>
              <w:t>App (</w:t>
            </w:r>
            <w:r>
              <w:rPr>
                <w:rFonts w:cs="Arial"/>
                <w:bCs/>
                <w:szCs w:val="22"/>
                <w:shd w:val="clear" w:color="auto" w:fill="FFFFFF"/>
              </w:rPr>
              <w:t>ERA)</w:t>
            </w:r>
            <w:r w:rsidR="006977D7">
              <w:rPr>
                <w:rFonts w:cs="Arial"/>
                <w:bCs/>
                <w:szCs w:val="22"/>
                <w:shd w:val="clear" w:color="auto" w:fill="FFFFFF"/>
              </w:rPr>
              <w:t xml:space="preserve"> was developed for </w:t>
            </w:r>
            <w:r>
              <w:rPr>
                <w:rFonts w:cs="Arial"/>
                <w:bCs/>
                <w:szCs w:val="22"/>
                <w:shd w:val="clear" w:color="auto" w:fill="FFFFFF"/>
              </w:rPr>
              <w:t>US insurance company manage enrollments</w:t>
            </w:r>
            <w:r w:rsidR="00B911BE">
              <w:rPr>
                <w:rFonts w:cs="Arial"/>
                <w:bCs/>
                <w:szCs w:val="22"/>
                <w:shd w:val="clear" w:color="auto" w:fill="FFFFFF"/>
              </w:rPr>
              <w:t xml:space="preserve">. </w:t>
            </w:r>
            <w:r>
              <w:rPr>
                <w:rFonts w:cs="Arial"/>
                <w:bCs/>
                <w:szCs w:val="22"/>
                <w:shd w:val="clear" w:color="auto" w:fill="FFFFFF"/>
              </w:rPr>
              <w:t>ERA</w:t>
            </w:r>
            <w:r w:rsidR="006977D7">
              <w:rPr>
                <w:rFonts w:cs="Arial"/>
                <w:bCs/>
                <w:szCs w:val="22"/>
                <w:shd w:val="clear" w:color="auto" w:fill="FFFFFF"/>
              </w:rPr>
              <w:t xml:space="preserve"> </w:t>
            </w:r>
            <w:r w:rsidR="00B911BE">
              <w:rPr>
                <w:rFonts w:cs="Arial"/>
                <w:bCs/>
                <w:szCs w:val="22"/>
                <w:shd w:val="clear" w:color="auto" w:fill="FFFFFF"/>
              </w:rPr>
              <w:t>system helps</w:t>
            </w:r>
            <w:r w:rsidR="006977D7">
              <w:rPr>
                <w:rFonts w:cs="Arial"/>
                <w:bCs/>
                <w:szCs w:val="22"/>
                <w:shd w:val="clear" w:color="auto" w:fill="FFFFFF"/>
              </w:rPr>
              <w:t xml:space="preserve"> </w:t>
            </w:r>
            <w:r>
              <w:rPr>
                <w:rFonts w:cs="Arial"/>
                <w:bCs/>
                <w:szCs w:val="22"/>
                <w:shd w:val="clear" w:color="auto" w:fill="FFFFFF"/>
              </w:rPr>
              <w:t xml:space="preserve">them to enroll </w:t>
            </w:r>
            <w:r w:rsidR="0040577E">
              <w:rPr>
                <w:rFonts w:cs="Arial"/>
                <w:bCs/>
                <w:szCs w:val="22"/>
                <w:shd w:val="clear" w:color="auto" w:fill="FFFFFF"/>
              </w:rPr>
              <w:t>users’ data</w:t>
            </w:r>
            <w:r>
              <w:rPr>
                <w:rFonts w:cs="Arial"/>
                <w:bCs/>
                <w:szCs w:val="22"/>
                <w:shd w:val="clear" w:color="auto" w:fill="FFFFFF"/>
              </w:rPr>
              <w:t xml:space="preserve"> and make enrollment decision based on complex calculations.</w:t>
            </w:r>
          </w:p>
          <w:p w14:paraId="1C4EF58A" w14:textId="77777777" w:rsidR="002C7A10" w:rsidRDefault="002C7A10" w:rsidP="002C7A10"/>
          <w:p w14:paraId="1C2E6FB9" w14:textId="77777777" w:rsidR="002C7A10" w:rsidRPr="00823DF4" w:rsidRDefault="002C7A10" w:rsidP="002C7A10">
            <w:pPr>
              <w:rPr>
                <w:b/>
                <w:bCs/>
              </w:rPr>
            </w:pPr>
            <w:r w:rsidRPr="00823DF4">
              <w:rPr>
                <w:b/>
                <w:bCs/>
              </w:rPr>
              <w:t>Role &amp; Responsibilities:</w:t>
            </w:r>
          </w:p>
          <w:p w14:paraId="3C80D5B6" w14:textId="77777777" w:rsidR="002C7A10" w:rsidRPr="00F34C2D" w:rsidRDefault="002C7A10" w:rsidP="002C7A10"/>
          <w:p w14:paraId="3593883A" w14:textId="77777777" w:rsidR="002C7A10" w:rsidRDefault="001D3D95" w:rsidP="002C7A10">
            <w:pPr>
              <w:numPr>
                <w:ilvl w:val="0"/>
                <w:numId w:val="31"/>
              </w:numPr>
              <w:spacing w:line="276" w:lineRule="auto"/>
            </w:pPr>
            <w:r>
              <w:t xml:space="preserve">Lead the </w:t>
            </w:r>
            <w:r w:rsidR="00B911BE">
              <w:t>project.</w:t>
            </w:r>
          </w:p>
          <w:p w14:paraId="77DDDC21" w14:textId="77777777" w:rsidR="001D3D95" w:rsidRPr="00F34C2D" w:rsidRDefault="001D3D95" w:rsidP="002C7A10">
            <w:pPr>
              <w:numPr>
                <w:ilvl w:val="0"/>
                <w:numId w:val="31"/>
              </w:numPr>
              <w:spacing w:line="276" w:lineRule="auto"/>
            </w:pPr>
            <w:r>
              <w:t xml:space="preserve">Application </w:t>
            </w:r>
            <w:r w:rsidR="00B911BE" w:rsidRPr="00414090">
              <w:t>Architecture</w:t>
            </w:r>
            <w:r w:rsidR="00B911BE">
              <w:t>.</w:t>
            </w:r>
          </w:p>
          <w:p w14:paraId="24A78C35" w14:textId="77777777" w:rsidR="006A1736" w:rsidRDefault="001D3D95" w:rsidP="008D3D9F">
            <w:pPr>
              <w:numPr>
                <w:ilvl w:val="0"/>
                <w:numId w:val="31"/>
              </w:numPr>
              <w:spacing w:line="276" w:lineRule="auto"/>
            </w:pPr>
            <w:r>
              <w:t xml:space="preserve">Database and server </w:t>
            </w:r>
            <w:r w:rsidR="00B911BE">
              <w:t>implementation</w:t>
            </w:r>
            <w:r>
              <w:t xml:space="preserve"> and </w:t>
            </w:r>
            <w:r w:rsidRPr="001D3D95">
              <w:t xml:space="preserve">enhancing </w:t>
            </w:r>
            <w:r w:rsidR="008D3D9F">
              <w:t xml:space="preserve">application </w:t>
            </w:r>
            <w:r w:rsidRPr="001D3D95">
              <w:t>efficiency</w:t>
            </w:r>
            <w:r w:rsidR="006A1736" w:rsidRPr="00F34C2D">
              <w:t>.</w:t>
            </w:r>
            <w:r w:rsidR="008D3D9F">
              <w:t xml:space="preserve"> </w:t>
            </w:r>
          </w:p>
          <w:p w14:paraId="4ABA8440" w14:textId="77777777" w:rsidR="008D3D9F" w:rsidRDefault="008D3D9F" w:rsidP="008D3D9F">
            <w:pPr>
              <w:spacing w:line="276" w:lineRule="auto"/>
            </w:pPr>
          </w:p>
          <w:p w14:paraId="70707186" w14:textId="77777777" w:rsidR="008D3D9F" w:rsidRDefault="002C7A10" w:rsidP="002C7A10">
            <w:pPr>
              <w:rPr>
                <w:b/>
                <w:bCs/>
              </w:rPr>
            </w:pPr>
            <w:r w:rsidRPr="00823DF4">
              <w:rPr>
                <w:b/>
                <w:bCs/>
              </w:rPr>
              <w:t>Technologies:</w:t>
            </w:r>
          </w:p>
          <w:p w14:paraId="24C01F90" w14:textId="672C17EE" w:rsidR="002C7A10" w:rsidRPr="008D3D9F" w:rsidRDefault="00436B87" w:rsidP="002C7A10">
            <w:pPr>
              <w:rPr>
                <w:b/>
                <w:bCs/>
              </w:rPr>
            </w:pPr>
            <w:r>
              <w:t>CodeIgniter</w:t>
            </w:r>
            <w:r w:rsidR="002C7A10">
              <w:t>,</w:t>
            </w:r>
            <w:r>
              <w:t xml:space="preserve"> Angular,</w:t>
            </w:r>
            <w:r w:rsidR="00D51CF3">
              <w:t xml:space="preserve"> Aws (</w:t>
            </w:r>
            <w:r w:rsidR="0040577E">
              <w:t>Linux</w:t>
            </w:r>
            <w:r w:rsidR="00D51CF3">
              <w:t xml:space="preserve"> server)</w:t>
            </w:r>
            <w:r w:rsidR="00B911BE">
              <w:t>,</w:t>
            </w:r>
            <w:r w:rsidR="00F21251">
              <w:t xml:space="preserve"> My</w:t>
            </w:r>
            <w:r w:rsidR="000B66C2">
              <w:t>SQL, jQuery, HTML5, CSS, Bootstrap</w:t>
            </w:r>
          </w:p>
          <w:p w14:paraId="798790C8" w14:textId="77777777" w:rsidR="002C7A10" w:rsidRDefault="002C7A10" w:rsidP="00823DF4">
            <w:pPr>
              <w:rPr>
                <w:b/>
                <w:bCs/>
                <w:u w:val="single"/>
              </w:rPr>
            </w:pPr>
          </w:p>
          <w:p w14:paraId="0D91D4CE" w14:textId="77777777" w:rsidR="000B66C2" w:rsidRDefault="000B66C2" w:rsidP="000B66C2"/>
          <w:p w14:paraId="20593265" w14:textId="77777777" w:rsidR="00631953" w:rsidRDefault="00631953" w:rsidP="000B66C2">
            <w:pPr>
              <w:rPr>
                <w:b/>
                <w:u w:val="single"/>
              </w:rPr>
            </w:pPr>
          </w:p>
          <w:p w14:paraId="2686E508" w14:textId="77777777" w:rsidR="00631953" w:rsidRDefault="00631953" w:rsidP="000B66C2">
            <w:pPr>
              <w:rPr>
                <w:b/>
                <w:u w:val="single"/>
              </w:rPr>
            </w:pPr>
          </w:p>
          <w:p w14:paraId="362C23E3" w14:textId="77777777" w:rsidR="00631953" w:rsidRDefault="00631953" w:rsidP="000B66C2">
            <w:pPr>
              <w:rPr>
                <w:b/>
                <w:u w:val="single"/>
              </w:rPr>
            </w:pPr>
          </w:p>
          <w:p w14:paraId="2C71D8EC" w14:textId="77777777" w:rsidR="00631953" w:rsidRDefault="00631953" w:rsidP="000B66C2">
            <w:pPr>
              <w:rPr>
                <w:b/>
                <w:u w:val="single"/>
              </w:rPr>
            </w:pPr>
          </w:p>
          <w:p w14:paraId="3B6C85F1" w14:textId="77777777" w:rsidR="00631953" w:rsidRDefault="00631953" w:rsidP="000B66C2">
            <w:pPr>
              <w:rPr>
                <w:b/>
                <w:u w:val="single"/>
              </w:rPr>
            </w:pPr>
          </w:p>
          <w:p w14:paraId="3EECD8EB" w14:textId="77777777" w:rsidR="00631953" w:rsidRDefault="00631953" w:rsidP="000B66C2">
            <w:pPr>
              <w:rPr>
                <w:b/>
                <w:u w:val="single"/>
              </w:rPr>
            </w:pPr>
          </w:p>
          <w:p w14:paraId="6147AFD2" w14:textId="4D5B3429" w:rsidR="000B66C2" w:rsidRDefault="000B66C2" w:rsidP="000B66C2">
            <w:pPr>
              <w:rPr>
                <w:u w:val="single"/>
              </w:rPr>
            </w:pPr>
            <w:r w:rsidRPr="00C943C0">
              <w:rPr>
                <w:b/>
                <w:u w:val="single"/>
              </w:rPr>
              <w:t>Chak92</w:t>
            </w:r>
            <w:r>
              <w:rPr>
                <w:b/>
                <w:u w:val="single"/>
              </w:rPr>
              <w:t xml:space="preserve"> – Online Property Website  </w:t>
            </w:r>
          </w:p>
          <w:p w14:paraId="163106A0" w14:textId="77777777" w:rsidR="000B66C2" w:rsidRDefault="000B66C2" w:rsidP="000B66C2">
            <w:pPr>
              <w:spacing w:before="40" w:after="40"/>
              <w:rPr>
                <w:i/>
              </w:rPr>
            </w:pPr>
            <w:r>
              <w:rPr>
                <w:b/>
                <w:i/>
              </w:rPr>
              <w:t>Team Lead &amp; Senior Web Developer</w:t>
            </w:r>
          </w:p>
          <w:p w14:paraId="71D7DAD9" w14:textId="77777777" w:rsidR="000B66C2" w:rsidRDefault="000B66C2" w:rsidP="000B66C2"/>
          <w:p w14:paraId="00F3B5EA" w14:textId="77777777" w:rsidR="000B66C2" w:rsidRDefault="000B66C2" w:rsidP="000B66C2">
            <w:pPr>
              <w:rPr>
                <w:highlight w:val="white"/>
              </w:rPr>
            </w:pPr>
            <w:r>
              <w:rPr>
                <w:highlight w:val="white"/>
              </w:rPr>
              <w:t xml:space="preserve">Chak92 is an online property web portal. Where users can see the plots, houses and buildings for rent and sale. </w:t>
            </w:r>
          </w:p>
          <w:p w14:paraId="209687E2" w14:textId="77777777" w:rsidR="000B66C2" w:rsidRDefault="000B66C2" w:rsidP="000B66C2">
            <w:pPr>
              <w:rPr>
                <w:highlight w:val="white"/>
              </w:rPr>
            </w:pPr>
          </w:p>
          <w:p w14:paraId="49E7B395" w14:textId="77777777" w:rsidR="000B66C2" w:rsidRDefault="000B66C2" w:rsidP="000B66C2">
            <w:r>
              <w:rPr>
                <w:b/>
              </w:rPr>
              <w:t>Role &amp; Responsibilities:</w:t>
            </w:r>
          </w:p>
          <w:p w14:paraId="58E12F3C" w14:textId="77777777" w:rsidR="000B66C2" w:rsidRDefault="000B66C2" w:rsidP="000B66C2"/>
          <w:p w14:paraId="6E5FEF73" w14:textId="6EB2B6F9" w:rsidR="000B66C2" w:rsidRDefault="000B66C2" w:rsidP="000B66C2">
            <w:pPr>
              <w:numPr>
                <w:ilvl w:val="0"/>
                <w:numId w:val="48"/>
              </w:numPr>
              <w:spacing w:line="276" w:lineRule="auto"/>
            </w:pPr>
            <w:r>
              <w:t>Lead the project</w:t>
            </w:r>
          </w:p>
          <w:p w14:paraId="41E99959" w14:textId="2FD84555" w:rsidR="000B66C2" w:rsidRDefault="000B66C2" w:rsidP="000B66C2">
            <w:pPr>
              <w:numPr>
                <w:ilvl w:val="0"/>
                <w:numId w:val="48"/>
              </w:numPr>
              <w:spacing w:line="276" w:lineRule="auto"/>
            </w:pPr>
            <w:r>
              <w:t>Database design and sever implementation.</w:t>
            </w:r>
          </w:p>
          <w:p w14:paraId="51DDF9B2" w14:textId="2E9D94BD" w:rsidR="000B66C2" w:rsidRDefault="000B66C2" w:rsidP="000B66C2">
            <w:pPr>
              <w:numPr>
                <w:ilvl w:val="0"/>
                <w:numId w:val="48"/>
              </w:numPr>
              <w:spacing w:line="276" w:lineRule="auto"/>
            </w:pPr>
            <w:r>
              <w:t>Worked on its design and created html css from scratch.</w:t>
            </w:r>
          </w:p>
          <w:p w14:paraId="4BC106E4" w14:textId="77777777" w:rsidR="000B66C2" w:rsidRDefault="000B66C2" w:rsidP="000B66C2">
            <w:pPr>
              <w:numPr>
                <w:ilvl w:val="0"/>
                <w:numId w:val="48"/>
              </w:numPr>
              <w:spacing w:line="276" w:lineRule="auto"/>
            </w:pPr>
            <w:r>
              <w:t>Implemented membership for paid and free users.</w:t>
            </w:r>
          </w:p>
          <w:p w14:paraId="62118BF0" w14:textId="23E12609" w:rsidR="000B66C2" w:rsidRDefault="000B66C2" w:rsidP="000B66C2">
            <w:pPr>
              <w:numPr>
                <w:ilvl w:val="0"/>
                <w:numId w:val="48"/>
              </w:numPr>
              <w:spacing w:line="276" w:lineRule="auto"/>
            </w:pPr>
            <w:r>
              <w:t>Made a custom dashboard for different users.</w:t>
            </w:r>
          </w:p>
          <w:p w14:paraId="56326A1A" w14:textId="77777777" w:rsidR="000B66C2" w:rsidRDefault="000B66C2" w:rsidP="000B66C2"/>
          <w:p w14:paraId="671D4135" w14:textId="77777777" w:rsidR="000B66C2" w:rsidRDefault="000B66C2" w:rsidP="000B66C2">
            <w:r>
              <w:rPr>
                <w:b/>
              </w:rPr>
              <w:t>Technologies:</w:t>
            </w:r>
          </w:p>
          <w:p w14:paraId="685B7F52" w14:textId="77777777" w:rsidR="000B66C2" w:rsidRDefault="000B66C2" w:rsidP="000B66C2"/>
          <w:p w14:paraId="19304A4D" w14:textId="6B4C917B" w:rsidR="000B66C2" w:rsidRDefault="000B66C2" w:rsidP="000B66C2">
            <w:r>
              <w:t xml:space="preserve">Laravel, PHP, </w:t>
            </w:r>
            <w:r w:rsidR="00F94DD1">
              <w:t>JavaScript</w:t>
            </w:r>
            <w:r>
              <w:t>, HTML, CSS</w:t>
            </w:r>
          </w:p>
          <w:p w14:paraId="783A39AD" w14:textId="77777777" w:rsidR="000B66C2" w:rsidRDefault="000B66C2" w:rsidP="00823DF4">
            <w:pPr>
              <w:rPr>
                <w:b/>
                <w:bCs/>
                <w:u w:val="single"/>
              </w:rPr>
            </w:pPr>
          </w:p>
          <w:p w14:paraId="250D826D" w14:textId="77777777" w:rsidR="000B66C2" w:rsidRDefault="000B66C2" w:rsidP="00823DF4">
            <w:pPr>
              <w:rPr>
                <w:b/>
                <w:bCs/>
                <w:u w:val="single"/>
              </w:rPr>
            </w:pPr>
          </w:p>
          <w:p w14:paraId="52BABF3F" w14:textId="77777777" w:rsidR="000B66C2" w:rsidRDefault="000B66C2" w:rsidP="00823DF4">
            <w:pPr>
              <w:rPr>
                <w:b/>
                <w:bCs/>
                <w:u w:val="single"/>
              </w:rPr>
            </w:pPr>
          </w:p>
          <w:p w14:paraId="60CA2EB5" w14:textId="67065C51" w:rsidR="00B463FB" w:rsidRPr="00823DF4" w:rsidRDefault="008146F8" w:rsidP="00823DF4">
            <w:pPr>
              <w:rPr>
                <w:b/>
                <w:bCs/>
                <w:u w:val="single"/>
              </w:rPr>
            </w:pPr>
            <w:r>
              <w:rPr>
                <w:b/>
                <w:bCs/>
                <w:u w:val="single"/>
              </w:rPr>
              <w:t>Wild Life Sanctuary</w:t>
            </w:r>
            <w:r w:rsidR="00823DF4" w:rsidRPr="00823DF4">
              <w:rPr>
                <w:b/>
                <w:bCs/>
                <w:u w:val="single"/>
              </w:rPr>
              <w:t xml:space="preserve"> </w:t>
            </w:r>
            <w:r w:rsidR="00823DF4">
              <w:rPr>
                <w:b/>
                <w:bCs/>
                <w:u w:val="single"/>
              </w:rPr>
              <w:t>–</w:t>
            </w:r>
            <w:r w:rsidR="00823DF4" w:rsidRPr="00823DF4">
              <w:rPr>
                <w:b/>
                <w:bCs/>
                <w:u w:val="single"/>
              </w:rPr>
              <w:t xml:space="preserve"> </w:t>
            </w:r>
            <w:r>
              <w:rPr>
                <w:b/>
                <w:bCs/>
                <w:u w:val="single"/>
              </w:rPr>
              <w:t>Membership</w:t>
            </w:r>
            <w:r w:rsidR="00AB1E50">
              <w:rPr>
                <w:b/>
                <w:bCs/>
                <w:u w:val="single"/>
              </w:rPr>
              <w:t xml:space="preserve"> C</w:t>
            </w:r>
            <w:r w:rsidR="00AB1E50" w:rsidRPr="00AB1E50">
              <w:rPr>
                <w:b/>
                <w:bCs/>
                <w:u w:val="single"/>
              </w:rPr>
              <w:t>ampaign</w:t>
            </w:r>
            <w:r w:rsidR="00AB1E50">
              <w:rPr>
                <w:b/>
                <w:bCs/>
                <w:u w:val="single"/>
              </w:rPr>
              <w:t xml:space="preserve"> </w:t>
            </w:r>
            <w:r w:rsidR="00823DF4" w:rsidRPr="00823DF4">
              <w:rPr>
                <w:b/>
                <w:bCs/>
                <w:u w:val="single"/>
              </w:rPr>
              <w:t xml:space="preserve">Management System </w:t>
            </w:r>
          </w:p>
          <w:p w14:paraId="1B4EE2F7" w14:textId="77777777" w:rsidR="008146F8" w:rsidRDefault="008146F8" w:rsidP="008146F8">
            <w:pPr>
              <w:spacing w:before="40" w:after="40"/>
              <w:rPr>
                <w:i/>
              </w:rPr>
            </w:pPr>
            <w:r>
              <w:rPr>
                <w:b/>
                <w:i/>
              </w:rPr>
              <w:t>Team Lead &amp; Senior Web Developer</w:t>
            </w:r>
          </w:p>
          <w:p w14:paraId="7E9D9181" w14:textId="00168BC9" w:rsidR="00457AF6" w:rsidRDefault="0060120C" w:rsidP="00457AF6">
            <w:pPr>
              <w:rPr>
                <w:rFonts w:cs="Arial"/>
                <w:bCs/>
                <w:szCs w:val="22"/>
                <w:shd w:val="clear" w:color="auto" w:fill="FFFFFF"/>
              </w:rPr>
            </w:pPr>
            <w:r>
              <w:rPr>
                <w:rFonts w:cs="Arial"/>
                <w:bCs/>
                <w:szCs w:val="22"/>
                <w:shd w:val="clear" w:color="auto" w:fill="FFFFFF"/>
              </w:rPr>
              <w:t>Wildlife Sanctuary</w:t>
            </w:r>
            <w:r w:rsidR="00AB1E50">
              <w:rPr>
                <w:rFonts w:cs="Arial"/>
                <w:bCs/>
                <w:szCs w:val="22"/>
                <w:shd w:val="clear" w:color="auto" w:fill="FFFFFF"/>
              </w:rPr>
              <w:t xml:space="preserve"> was </w:t>
            </w:r>
            <w:r w:rsidR="00B911BE">
              <w:rPr>
                <w:rFonts w:cs="Arial"/>
                <w:bCs/>
                <w:szCs w:val="22"/>
                <w:shd w:val="clear" w:color="auto" w:fill="FFFFFF"/>
              </w:rPr>
              <w:t>featured</w:t>
            </w:r>
            <w:r w:rsidR="00AB1E50">
              <w:rPr>
                <w:rFonts w:cs="Arial"/>
                <w:bCs/>
                <w:szCs w:val="22"/>
                <w:shd w:val="clear" w:color="auto" w:fill="FFFFFF"/>
              </w:rPr>
              <w:t xml:space="preserve"> to manage</w:t>
            </w:r>
            <w:r>
              <w:rPr>
                <w:rFonts w:cs="Arial"/>
                <w:bCs/>
                <w:szCs w:val="22"/>
                <w:shd w:val="clear" w:color="auto" w:fill="FFFFFF"/>
              </w:rPr>
              <w:t xml:space="preserve"> membership and</w:t>
            </w:r>
            <w:r w:rsidR="00AB1E50">
              <w:rPr>
                <w:rFonts w:cs="Arial"/>
                <w:bCs/>
                <w:szCs w:val="22"/>
                <w:shd w:val="clear" w:color="auto" w:fill="FFFFFF"/>
              </w:rPr>
              <w:t xml:space="preserve"> campaign</w:t>
            </w:r>
            <w:r>
              <w:rPr>
                <w:rFonts w:cs="Arial"/>
                <w:bCs/>
                <w:szCs w:val="22"/>
                <w:shd w:val="clear" w:color="auto" w:fill="FFFFFF"/>
              </w:rPr>
              <w:t>s</w:t>
            </w:r>
            <w:r w:rsidR="00AB1E50">
              <w:rPr>
                <w:rFonts w:cs="Arial"/>
                <w:bCs/>
                <w:szCs w:val="22"/>
                <w:shd w:val="clear" w:color="auto" w:fill="FFFFFF"/>
              </w:rPr>
              <w:t xml:space="preserve"> </w:t>
            </w:r>
          </w:p>
          <w:p w14:paraId="7DE404E9" w14:textId="77777777" w:rsidR="00457AF6" w:rsidRDefault="00AB1E50" w:rsidP="00AB1E50">
            <w:pPr>
              <w:tabs>
                <w:tab w:val="left" w:pos="1885"/>
              </w:tabs>
              <w:rPr>
                <w:rFonts w:cs="Arial"/>
                <w:bCs/>
                <w:szCs w:val="22"/>
                <w:shd w:val="clear" w:color="auto" w:fill="FFFFFF"/>
              </w:rPr>
            </w:pPr>
            <w:r>
              <w:rPr>
                <w:rFonts w:cs="Arial"/>
                <w:bCs/>
                <w:szCs w:val="22"/>
                <w:shd w:val="clear" w:color="auto" w:fill="FFFFFF"/>
              </w:rPr>
              <w:t xml:space="preserve">Product Features: </w:t>
            </w:r>
          </w:p>
          <w:p w14:paraId="2A6CB00F" w14:textId="54FF16D4" w:rsidR="0060120C" w:rsidRDefault="0060120C" w:rsidP="00AB1E50">
            <w:pPr>
              <w:numPr>
                <w:ilvl w:val="0"/>
                <w:numId w:val="41"/>
              </w:numPr>
              <w:tabs>
                <w:tab w:val="left" w:pos="1885"/>
              </w:tabs>
              <w:rPr>
                <w:rFonts w:cs="Arial"/>
                <w:bCs/>
                <w:szCs w:val="22"/>
                <w:shd w:val="clear" w:color="auto" w:fill="FFFFFF"/>
              </w:rPr>
            </w:pPr>
            <w:r>
              <w:rPr>
                <w:rFonts w:cs="Arial"/>
                <w:bCs/>
                <w:szCs w:val="22"/>
                <w:shd w:val="clear" w:color="auto" w:fill="FFFFFF"/>
              </w:rPr>
              <w:t>Membership Management</w:t>
            </w:r>
          </w:p>
          <w:p w14:paraId="591B986F" w14:textId="7EFBCD3E" w:rsidR="0060120C" w:rsidRDefault="0060120C" w:rsidP="00AB1E50">
            <w:pPr>
              <w:numPr>
                <w:ilvl w:val="0"/>
                <w:numId w:val="41"/>
              </w:numPr>
              <w:tabs>
                <w:tab w:val="left" w:pos="1885"/>
              </w:tabs>
              <w:rPr>
                <w:rFonts w:cs="Arial"/>
                <w:bCs/>
                <w:szCs w:val="22"/>
                <w:shd w:val="clear" w:color="auto" w:fill="FFFFFF"/>
              </w:rPr>
            </w:pPr>
            <w:r>
              <w:rPr>
                <w:rFonts w:cs="Arial"/>
                <w:bCs/>
                <w:szCs w:val="22"/>
                <w:shd w:val="clear" w:color="auto" w:fill="FFFFFF"/>
              </w:rPr>
              <w:t>Paypal Express Checkout</w:t>
            </w:r>
          </w:p>
          <w:p w14:paraId="2F9D5302" w14:textId="2153E45E" w:rsidR="00AB1E50" w:rsidRDefault="004E2CE3" w:rsidP="00AB1E50">
            <w:pPr>
              <w:numPr>
                <w:ilvl w:val="0"/>
                <w:numId w:val="41"/>
              </w:numPr>
              <w:tabs>
                <w:tab w:val="left" w:pos="1885"/>
              </w:tabs>
              <w:rPr>
                <w:rFonts w:cs="Arial"/>
                <w:bCs/>
                <w:szCs w:val="22"/>
                <w:shd w:val="clear" w:color="auto" w:fill="FFFFFF"/>
              </w:rPr>
            </w:pPr>
            <w:r>
              <w:rPr>
                <w:rFonts w:cs="Arial"/>
                <w:bCs/>
                <w:szCs w:val="22"/>
                <w:shd w:val="clear" w:color="auto" w:fill="FFFFFF"/>
              </w:rPr>
              <w:t>C</w:t>
            </w:r>
            <w:r w:rsidR="00AB1E50" w:rsidRPr="00AB1E50">
              <w:rPr>
                <w:rFonts w:cs="Arial"/>
                <w:bCs/>
                <w:szCs w:val="22"/>
                <w:shd w:val="clear" w:color="auto" w:fill="FFFFFF"/>
              </w:rPr>
              <w:t>ustomized</w:t>
            </w:r>
            <w:r w:rsidR="00AB1E50">
              <w:rPr>
                <w:rFonts w:cs="Arial"/>
                <w:bCs/>
                <w:szCs w:val="22"/>
                <w:shd w:val="clear" w:color="auto" w:fill="FFFFFF"/>
              </w:rPr>
              <w:t xml:space="preserve"> </w:t>
            </w:r>
            <w:r w:rsidR="0060120C">
              <w:rPr>
                <w:rFonts w:cs="Arial"/>
                <w:bCs/>
                <w:szCs w:val="22"/>
                <w:shd w:val="clear" w:color="auto" w:fill="FFFFFF"/>
              </w:rPr>
              <w:t>Campaign</w:t>
            </w:r>
            <w:r w:rsidR="00AB1E50">
              <w:rPr>
                <w:rFonts w:cs="Arial"/>
                <w:bCs/>
                <w:szCs w:val="22"/>
                <w:shd w:val="clear" w:color="auto" w:fill="FFFFFF"/>
              </w:rPr>
              <w:t xml:space="preserve"> Building</w:t>
            </w:r>
            <w:r>
              <w:rPr>
                <w:rFonts w:cs="Arial"/>
                <w:bCs/>
                <w:szCs w:val="22"/>
                <w:shd w:val="clear" w:color="auto" w:fill="FFFFFF"/>
              </w:rPr>
              <w:t>.</w:t>
            </w:r>
          </w:p>
          <w:p w14:paraId="41865103" w14:textId="77777777" w:rsidR="004E2CE3" w:rsidRDefault="004E2CE3" w:rsidP="00AB1E50">
            <w:pPr>
              <w:numPr>
                <w:ilvl w:val="0"/>
                <w:numId w:val="41"/>
              </w:numPr>
              <w:tabs>
                <w:tab w:val="left" w:pos="1885"/>
              </w:tabs>
              <w:rPr>
                <w:rFonts w:cs="Arial"/>
                <w:bCs/>
                <w:szCs w:val="22"/>
                <w:shd w:val="clear" w:color="auto" w:fill="FFFFFF"/>
              </w:rPr>
            </w:pPr>
            <w:r>
              <w:rPr>
                <w:rFonts w:cs="Arial"/>
                <w:bCs/>
                <w:szCs w:val="22"/>
                <w:shd w:val="clear" w:color="auto" w:fill="FFFFFF"/>
              </w:rPr>
              <w:t xml:space="preserve">Manage and Launch campaign on different </w:t>
            </w:r>
            <w:r w:rsidR="00B911BE">
              <w:rPr>
                <w:rFonts w:cs="Arial"/>
                <w:bCs/>
                <w:szCs w:val="22"/>
                <w:shd w:val="clear" w:color="auto" w:fill="FFFFFF"/>
              </w:rPr>
              <w:t>channel (</w:t>
            </w:r>
            <w:r>
              <w:rPr>
                <w:rFonts w:cs="Arial"/>
                <w:bCs/>
                <w:szCs w:val="22"/>
                <w:shd w:val="clear" w:color="auto" w:fill="FFFFFF"/>
              </w:rPr>
              <w:t>email,web,social media).</w:t>
            </w:r>
          </w:p>
          <w:p w14:paraId="746187B0" w14:textId="77777777" w:rsidR="009A7011" w:rsidRDefault="009A7011" w:rsidP="004E2CE3">
            <w:pPr>
              <w:numPr>
                <w:ilvl w:val="0"/>
                <w:numId w:val="41"/>
              </w:numPr>
              <w:tabs>
                <w:tab w:val="left" w:pos="1885"/>
              </w:tabs>
              <w:rPr>
                <w:rFonts w:cs="Arial"/>
                <w:bCs/>
                <w:szCs w:val="22"/>
                <w:shd w:val="clear" w:color="auto" w:fill="FFFFFF"/>
              </w:rPr>
            </w:pPr>
            <w:r>
              <w:rPr>
                <w:rFonts w:cs="Arial"/>
                <w:bCs/>
                <w:szCs w:val="22"/>
                <w:shd w:val="clear" w:color="auto" w:fill="FFFFFF"/>
              </w:rPr>
              <w:t>Geo tagging using Google Map.</w:t>
            </w:r>
          </w:p>
          <w:p w14:paraId="6BB5AC33" w14:textId="6EABFF01" w:rsidR="004E2CE3" w:rsidRPr="00B71627" w:rsidRDefault="00B911BE" w:rsidP="004E2CE3">
            <w:pPr>
              <w:numPr>
                <w:ilvl w:val="0"/>
                <w:numId w:val="41"/>
              </w:numPr>
              <w:tabs>
                <w:tab w:val="left" w:pos="1885"/>
              </w:tabs>
              <w:rPr>
                <w:rFonts w:cs="Arial"/>
                <w:bCs/>
                <w:szCs w:val="22"/>
                <w:shd w:val="clear" w:color="auto" w:fill="FFFFFF"/>
              </w:rPr>
            </w:pPr>
            <w:r>
              <w:rPr>
                <w:rFonts w:cs="Arial"/>
                <w:bCs/>
                <w:szCs w:val="22"/>
                <w:shd w:val="clear" w:color="auto" w:fill="FFFFFF"/>
              </w:rPr>
              <w:t>Reporting</w:t>
            </w:r>
            <w:r w:rsidR="004E2CE3">
              <w:rPr>
                <w:rFonts w:cs="Arial"/>
                <w:bCs/>
                <w:szCs w:val="22"/>
                <w:shd w:val="clear" w:color="auto" w:fill="FFFFFF"/>
              </w:rPr>
              <w:t xml:space="preserve"> on the basis of </w:t>
            </w:r>
            <w:r w:rsidR="00ED4E7A">
              <w:rPr>
                <w:rFonts w:cs="Arial"/>
                <w:bCs/>
                <w:szCs w:val="22"/>
                <w:shd w:val="clear" w:color="auto" w:fill="FFFFFF"/>
              </w:rPr>
              <w:t>membership</w:t>
            </w:r>
          </w:p>
          <w:p w14:paraId="339C05AE" w14:textId="77777777" w:rsidR="00823DF4" w:rsidRDefault="00823DF4" w:rsidP="00823DF4"/>
          <w:p w14:paraId="0392C672" w14:textId="77777777" w:rsidR="00823DF4" w:rsidRPr="00823DF4" w:rsidRDefault="00823DF4" w:rsidP="00823DF4">
            <w:pPr>
              <w:rPr>
                <w:b/>
                <w:bCs/>
              </w:rPr>
            </w:pPr>
            <w:r w:rsidRPr="00823DF4">
              <w:rPr>
                <w:b/>
                <w:bCs/>
              </w:rPr>
              <w:t>Role &amp; Responsibilities:</w:t>
            </w:r>
          </w:p>
          <w:p w14:paraId="30D3BBE9" w14:textId="77777777" w:rsidR="00823DF4" w:rsidRPr="00F34C2D" w:rsidRDefault="00823DF4" w:rsidP="00823DF4"/>
          <w:p w14:paraId="45DCB1D6" w14:textId="77777777" w:rsidR="00823DF4" w:rsidRDefault="00B911BE" w:rsidP="00F403C6">
            <w:pPr>
              <w:numPr>
                <w:ilvl w:val="0"/>
                <w:numId w:val="31"/>
              </w:numPr>
              <w:spacing w:line="276" w:lineRule="auto"/>
            </w:pPr>
            <w:r>
              <w:t>Application</w:t>
            </w:r>
            <w:r w:rsidR="004E2CE3">
              <w:t xml:space="preserve"> </w:t>
            </w:r>
            <w:r w:rsidR="004E2CE3" w:rsidRPr="00414090">
              <w:t>Architecture</w:t>
            </w:r>
            <w:r w:rsidR="00823DF4">
              <w:t>.</w:t>
            </w:r>
          </w:p>
          <w:p w14:paraId="3E9F3090" w14:textId="77777777" w:rsidR="004E2CE3" w:rsidRPr="00F34C2D" w:rsidRDefault="004E2CE3" w:rsidP="00F403C6">
            <w:pPr>
              <w:numPr>
                <w:ilvl w:val="0"/>
                <w:numId w:val="31"/>
              </w:numPr>
              <w:spacing w:line="276" w:lineRule="auto"/>
            </w:pPr>
            <w:r>
              <w:t>Lead the project.</w:t>
            </w:r>
          </w:p>
          <w:p w14:paraId="7C16EBA3" w14:textId="77777777" w:rsidR="00823DF4" w:rsidRDefault="004E2CE3" w:rsidP="004E2CE3">
            <w:pPr>
              <w:numPr>
                <w:ilvl w:val="0"/>
                <w:numId w:val="31"/>
              </w:numPr>
              <w:spacing w:line="276" w:lineRule="auto"/>
            </w:pPr>
            <w:r>
              <w:rPr>
                <w:rFonts w:cs="Arial"/>
                <w:bCs/>
                <w:szCs w:val="22"/>
                <w:shd w:val="clear" w:color="auto" w:fill="FFFFFF"/>
              </w:rPr>
              <w:t>Google Api</w:t>
            </w:r>
            <w:r w:rsidR="00B911BE">
              <w:rPr>
                <w:rFonts w:cs="Arial"/>
                <w:bCs/>
                <w:szCs w:val="22"/>
                <w:shd w:val="clear" w:color="auto" w:fill="FFFFFF"/>
              </w:rPr>
              <w:t>’s</w:t>
            </w:r>
            <w:r>
              <w:rPr>
                <w:rFonts w:cs="Arial"/>
                <w:bCs/>
                <w:szCs w:val="22"/>
                <w:shd w:val="clear" w:color="auto" w:fill="FFFFFF"/>
              </w:rPr>
              <w:t xml:space="preserve"> In</w:t>
            </w:r>
            <w:r w:rsidR="00F21251">
              <w:rPr>
                <w:rFonts w:cs="Arial"/>
                <w:bCs/>
                <w:szCs w:val="22"/>
                <w:shd w:val="clear" w:color="auto" w:fill="FFFFFF"/>
              </w:rPr>
              <w:t>te</w:t>
            </w:r>
            <w:r>
              <w:rPr>
                <w:rFonts w:cs="Arial"/>
                <w:bCs/>
                <w:szCs w:val="22"/>
                <w:shd w:val="clear" w:color="auto" w:fill="FFFFFF"/>
              </w:rPr>
              <w:t>gration and Reporting</w:t>
            </w:r>
            <w:r w:rsidR="00823DF4">
              <w:t>.</w:t>
            </w:r>
            <w:r w:rsidR="00823DF4" w:rsidRPr="00F34C2D">
              <w:t xml:space="preserve"> </w:t>
            </w:r>
          </w:p>
          <w:p w14:paraId="165AB890" w14:textId="77777777" w:rsidR="004E2CE3" w:rsidRPr="00F34C2D" w:rsidRDefault="00D51CF3" w:rsidP="004E2CE3">
            <w:pPr>
              <w:numPr>
                <w:ilvl w:val="0"/>
                <w:numId w:val="31"/>
              </w:numPr>
              <w:spacing w:line="276" w:lineRule="auto"/>
            </w:pPr>
            <w:r>
              <w:t>Lead complete development and QA.</w:t>
            </w:r>
          </w:p>
          <w:p w14:paraId="316738F7" w14:textId="77777777" w:rsidR="00823DF4" w:rsidRDefault="00B911BE" w:rsidP="00B911BE">
            <w:pPr>
              <w:numPr>
                <w:ilvl w:val="0"/>
                <w:numId w:val="31"/>
              </w:numPr>
              <w:spacing w:line="276" w:lineRule="auto"/>
            </w:pPr>
            <w:r>
              <w:t xml:space="preserve">Server deployment and </w:t>
            </w:r>
            <w:r w:rsidRPr="00B911BE">
              <w:t>maintenance</w:t>
            </w:r>
            <w:r w:rsidR="00823DF4">
              <w:t>.</w:t>
            </w:r>
            <w:r w:rsidR="00D51CF3">
              <w:t xml:space="preserve"> </w:t>
            </w:r>
          </w:p>
          <w:p w14:paraId="60012E99" w14:textId="77777777" w:rsidR="00823DF4" w:rsidRDefault="00823DF4" w:rsidP="00823DF4"/>
          <w:p w14:paraId="28659FBD" w14:textId="77777777" w:rsidR="00823DF4" w:rsidRPr="00823DF4" w:rsidRDefault="00823DF4" w:rsidP="00823DF4">
            <w:pPr>
              <w:rPr>
                <w:b/>
                <w:bCs/>
              </w:rPr>
            </w:pPr>
            <w:r w:rsidRPr="00823DF4">
              <w:rPr>
                <w:b/>
                <w:bCs/>
              </w:rPr>
              <w:t>Technologies:</w:t>
            </w:r>
          </w:p>
          <w:p w14:paraId="5DADEEAC" w14:textId="77777777" w:rsidR="00823DF4" w:rsidRPr="00F34C2D" w:rsidRDefault="00823DF4" w:rsidP="00823DF4"/>
          <w:p w14:paraId="74AA3497" w14:textId="75850889" w:rsidR="00823DF4" w:rsidRPr="00F34C2D" w:rsidRDefault="00D51CF3" w:rsidP="00823DF4">
            <w:r>
              <w:t xml:space="preserve">PHP </w:t>
            </w:r>
            <w:r w:rsidR="00ED4E7A">
              <w:t>WordPress</w:t>
            </w:r>
            <w:r w:rsidR="00B911BE">
              <w:t>, Aws</w:t>
            </w:r>
            <w:r>
              <w:t xml:space="preserve"> (</w:t>
            </w:r>
            <w:r w:rsidR="00B911BE">
              <w:t>Linux</w:t>
            </w:r>
            <w:r>
              <w:t xml:space="preserve"> server),</w:t>
            </w:r>
            <w:r w:rsidR="004A0EC7">
              <w:t xml:space="preserve"> </w:t>
            </w:r>
            <w:r w:rsidR="00F21251">
              <w:t>My</w:t>
            </w:r>
            <w:r w:rsidR="00ED4E7A">
              <w:t>SQL</w:t>
            </w:r>
            <w:r w:rsidR="00B911BE">
              <w:t xml:space="preserve">, </w:t>
            </w:r>
            <w:r w:rsidR="00ED4E7A">
              <w:t>Mariadb</w:t>
            </w:r>
            <w:r w:rsidR="00B911BE">
              <w:t>,</w:t>
            </w:r>
            <w:r w:rsidR="00ED4E7A">
              <w:t xml:space="preserve"> </w:t>
            </w:r>
            <w:r w:rsidR="00B911BE">
              <w:t>hightchartjs, jQuery, bootstrap</w:t>
            </w:r>
            <w:r>
              <w:t>.</w:t>
            </w:r>
          </w:p>
          <w:p w14:paraId="40B08B94" w14:textId="77777777" w:rsidR="00CF5F8D" w:rsidRPr="00F34C2D" w:rsidRDefault="00CF5F8D" w:rsidP="00823DF4"/>
          <w:p w14:paraId="4FE77705" w14:textId="40D7DDBC" w:rsidR="007D1AFC" w:rsidRPr="00CF7467" w:rsidRDefault="009A7011" w:rsidP="00816E04">
            <w:pPr>
              <w:pStyle w:val="CompanyName"/>
              <w:jc w:val="both"/>
              <w:rPr>
                <w:rFonts w:cs="Calibri"/>
                <w:b/>
                <w:color w:val="000000"/>
                <w:szCs w:val="22"/>
                <w:u w:val="single"/>
              </w:rPr>
            </w:pPr>
            <w:r>
              <w:rPr>
                <w:rFonts w:cs="Calibri"/>
                <w:b/>
                <w:color w:val="000000"/>
                <w:szCs w:val="22"/>
                <w:u w:val="single"/>
              </w:rPr>
              <w:t>E</w:t>
            </w:r>
            <w:r w:rsidRPr="009A7011">
              <w:rPr>
                <w:rFonts w:cs="Calibri"/>
                <w:b/>
                <w:color w:val="000000"/>
                <w:szCs w:val="22"/>
                <w:u w:val="single"/>
              </w:rPr>
              <w:t xml:space="preserve">commerce store </w:t>
            </w:r>
            <w:r w:rsidR="00557B4C">
              <w:rPr>
                <w:rFonts w:cs="Calibri"/>
                <w:b/>
                <w:color w:val="000000"/>
                <w:szCs w:val="22"/>
                <w:u w:val="single"/>
              </w:rPr>
              <w:t>–</w:t>
            </w:r>
            <w:r w:rsidR="00ED4E7A">
              <w:rPr>
                <w:rFonts w:cs="Calibri"/>
                <w:b/>
                <w:color w:val="000000"/>
                <w:szCs w:val="22"/>
                <w:u w:val="single"/>
              </w:rPr>
              <w:t xml:space="preserve"> MyBaqala</w:t>
            </w:r>
          </w:p>
          <w:p w14:paraId="70FA9A26" w14:textId="77777777" w:rsidR="00ED4E7A" w:rsidRDefault="00ED4E7A" w:rsidP="00ED4E7A">
            <w:pPr>
              <w:spacing w:before="40" w:after="40"/>
              <w:rPr>
                <w:i/>
              </w:rPr>
            </w:pPr>
            <w:r>
              <w:rPr>
                <w:b/>
                <w:i/>
              </w:rPr>
              <w:t>Team Lead &amp; Senior Web Developer</w:t>
            </w:r>
          </w:p>
          <w:p w14:paraId="5C6CA250" w14:textId="77777777" w:rsidR="00F403C6" w:rsidRDefault="00F403C6" w:rsidP="00F403C6"/>
          <w:p w14:paraId="4E9BCA87" w14:textId="221D0A62" w:rsidR="00F403C6" w:rsidRDefault="00ED4E7A" w:rsidP="00F403C6">
            <w:r>
              <w:lastRenderedPageBreak/>
              <w:t>MyBaqala is an online marketplace for unique and creative goods from home makers and small business owner for customers across the globe to access uniquely crafted products and promote unique skills.</w:t>
            </w:r>
            <w:r w:rsidR="00557B4C">
              <w:t>at</w:t>
            </w:r>
            <w:r w:rsidR="00557B4C" w:rsidRPr="00557B4C">
              <w:t xml:space="preserve"> </w:t>
            </w:r>
            <w:r w:rsidR="00B911BE" w:rsidRPr="00557B4C">
              <w:t>doorstep</w:t>
            </w:r>
            <w:r w:rsidR="00B911BE">
              <w:t>.</w:t>
            </w:r>
          </w:p>
          <w:p w14:paraId="49B5735C" w14:textId="613991DF" w:rsidR="00557B4C" w:rsidRDefault="00557B4C" w:rsidP="00F403C6">
            <w:r>
              <w:t xml:space="preserve">Product </w:t>
            </w:r>
            <w:r w:rsidR="00EE0585">
              <w:t>Features:</w:t>
            </w:r>
          </w:p>
          <w:p w14:paraId="511773DA" w14:textId="629858B9" w:rsidR="00557B4C" w:rsidRDefault="00B911BE" w:rsidP="00557B4C">
            <w:pPr>
              <w:numPr>
                <w:ilvl w:val="0"/>
                <w:numId w:val="42"/>
              </w:numPr>
            </w:pPr>
            <w:r>
              <w:t>Customer</w:t>
            </w:r>
            <w:r w:rsidR="00557B4C">
              <w:t xml:space="preserve"> could create </w:t>
            </w:r>
            <w:r w:rsidR="00ED4E7A">
              <w:t>a</w:t>
            </w:r>
            <w:r w:rsidR="00557B4C">
              <w:t xml:space="preserve">n online order and can reschedule </w:t>
            </w:r>
            <w:r w:rsidR="00EE0585">
              <w:t>their</w:t>
            </w:r>
            <w:r w:rsidR="00557B4C">
              <w:t xml:space="preserve"> order on daily, weekly and monthly basis.</w:t>
            </w:r>
          </w:p>
          <w:p w14:paraId="0BC44D76" w14:textId="77777777" w:rsidR="00557B4C" w:rsidRDefault="00B911BE" w:rsidP="00557B4C">
            <w:pPr>
              <w:numPr>
                <w:ilvl w:val="0"/>
                <w:numId w:val="42"/>
              </w:numPr>
            </w:pPr>
            <w:r>
              <w:t>Delivery</w:t>
            </w:r>
            <w:r w:rsidR="00557B4C">
              <w:t xml:space="preserve"> time </w:t>
            </w:r>
            <w:r>
              <w:t>Tracking.</w:t>
            </w:r>
          </w:p>
          <w:p w14:paraId="04DC647D" w14:textId="77777777" w:rsidR="00557B4C" w:rsidRDefault="00557B4C" w:rsidP="00557B4C">
            <w:pPr>
              <w:numPr>
                <w:ilvl w:val="0"/>
                <w:numId w:val="42"/>
              </w:numPr>
            </w:pPr>
            <w:r>
              <w:t>Inventory Management.</w:t>
            </w:r>
          </w:p>
          <w:p w14:paraId="1607C0DE" w14:textId="77777777" w:rsidR="00557B4C" w:rsidRPr="00F34C2D" w:rsidRDefault="00557B4C" w:rsidP="00557B4C">
            <w:pPr>
              <w:ind w:left="833"/>
            </w:pPr>
            <w:r>
              <w:t xml:space="preserve">  </w:t>
            </w:r>
          </w:p>
          <w:p w14:paraId="427EB3A1" w14:textId="77777777" w:rsidR="00F403C6" w:rsidRDefault="00F403C6" w:rsidP="00F403C6"/>
          <w:p w14:paraId="11BDFD0F" w14:textId="77777777" w:rsidR="00F403C6" w:rsidRDefault="00F403C6" w:rsidP="00F403C6">
            <w:pPr>
              <w:rPr>
                <w:b/>
                <w:bCs/>
              </w:rPr>
            </w:pPr>
            <w:r w:rsidRPr="00F403C6">
              <w:rPr>
                <w:b/>
                <w:bCs/>
              </w:rPr>
              <w:t>Role &amp; Responsibilities:</w:t>
            </w:r>
          </w:p>
          <w:p w14:paraId="40A1EC8F" w14:textId="77777777" w:rsidR="00F403C6" w:rsidRDefault="00F403C6" w:rsidP="00F403C6">
            <w:pPr>
              <w:rPr>
                <w:b/>
                <w:bCs/>
              </w:rPr>
            </w:pPr>
          </w:p>
          <w:p w14:paraId="1EFD0810" w14:textId="78BB735C" w:rsidR="00F403C6" w:rsidRPr="00F403C6" w:rsidRDefault="00ED4E7A" w:rsidP="00F403C6">
            <w:pPr>
              <w:numPr>
                <w:ilvl w:val="0"/>
                <w:numId w:val="32"/>
              </w:numPr>
              <w:spacing w:line="276" w:lineRule="auto"/>
              <w:rPr>
                <w:b/>
                <w:bCs/>
              </w:rPr>
            </w:pPr>
            <w:r>
              <w:t>Database design and Application structure.</w:t>
            </w:r>
          </w:p>
          <w:p w14:paraId="49AC3C3E" w14:textId="77777777" w:rsidR="00F403C6" w:rsidRDefault="00B911BE" w:rsidP="00557B4C">
            <w:pPr>
              <w:numPr>
                <w:ilvl w:val="0"/>
                <w:numId w:val="32"/>
              </w:numPr>
              <w:spacing w:line="276" w:lineRule="auto"/>
              <w:rPr>
                <w:b/>
                <w:bCs/>
              </w:rPr>
            </w:pPr>
            <w:r>
              <w:t>Project</w:t>
            </w:r>
            <w:r w:rsidR="00557B4C">
              <w:t xml:space="preserve"> Deployment and </w:t>
            </w:r>
            <w:r w:rsidRPr="00B911BE">
              <w:t>maintenance</w:t>
            </w:r>
            <w:r>
              <w:t xml:space="preserve"> </w:t>
            </w:r>
            <w:r w:rsidR="00557B4C">
              <w:t>over AWS</w:t>
            </w:r>
            <w:r w:rsidR="00F403C6" w:rsidRPr="00F34C2D">
              <w:t>.</w:t>
            </w:r>
          </w:p>
          <w:p w14:paraId="6F8FFA40" w14:textId="77777777" w:rsidR="00F21251" w:rsidRDefault="00F21251" w:rsidP="00557B4C">
            <w:pPr>
              <w:numPr>
                <w:ilvl w:val="0"/>
                <w:numId w:val="32"/>
              </w:numPr>
              <w:spacing w:line="276" w:lineRule="auto"/>
              <w:rPr>
                <w:b/>
                <w:bCs/>
              </w:rPr>
            </w:pPr>
            <w:r>
              <w:rPr>
                <w:bCs/>
              </w:rPr>
              <w:t xml:space="preserve">Payment method </w:t>
            </w:r>
            <w:r w:rsidR="00B911BE">
              <w:rPr>
                <w:bCs/>
              </w:rPr>
              <w:t>integration</w:t>
            </w:r>
            <w:r>
              <w:rPr>
                <w:bCs/>
              </w:rPr>
              <w:t xml:space="preserve">   </w:t>
            </w:r>
          </w:p>
          <w:p w14:paraId="01806064" w14:textId="77777777" w:rsidR="00F21251" w:rsidRPr="00F21251" w:rsidRDefault="00F21251" w:rsidP="00F21251">
            <w:pPr>
              <w:spacing w:line="276" w:lineRule="auto"/>
              <w:ind w:left="360"/>
              <w:rPr>
                <w:bCs/>
              </w:rPr>
            </w:pPr>
          </w:p>
          <w:p w14:paraId="34FE889D" w14:textId="77777777" w:rsidR="00F403C6" w:rsidRDefault="00F403C6" w:rsidP="00F403C6"/>
          <w:p w14:paraId="23CBAFED" w14:textId="77777777" w:rsidR="00F403C6" w:rsidRPr="00F403C6" w:rsidRDefault="00F403C6" w:rsidP="00F403C6">
            <w:pPr>
              <w:rPr>
                <w:b/>
                <w:bCs/>
              </w:rPr>
            </w:pPr>
            <w:r w:rsidRPr="00F403C6">
              <w:rPr>
                <w:b/>
                <w:bCs/>
              </w:rPr>
              <w:t>Technologies</w:t>
            </w:r>
          </w:p>
          <w:p w14:paraId="5828E19D" w14:textId="0A3011A7" w:rsidR="00F403C6" w:rsidRPr="00F34C2D" w:rsidRDefault="00B911BE" w:rsidP="00F403C6">
            <w:r>
              <w:t>P</w:t>
            </w:r>
            <w:r w:rsidR="008A0346">
              <w:t>HP</w:t>
            </w:r>
            <w:r>
              <w:t xml:space="preserve">, </w:t>
            </w:r>
            <w:r w:rsidR="00ED4E7A">
              <w:t>Laravel</w:t>
            </w:r>
            <w:r w:rsidR="00F21251">
              <w:t>, Aws</w:t>
            </w:r>
            <w:r w:rsidR="00D5553C">
              <w:t xml:space="preserve">, </w:t>
            </w:r>
            <w:r w:rsidR="00EE0585">
              <w:t>MySQL</w:t>
            </w:r>
            <w:r w:rsidR="00D5553C">
              <w:t>.</w:t>
            </w:r>
          </w:p>
          <w:p w14:paraId="3364234F" w14:textId="77777777" w:rsidR="002A221C" w:rsidRDefault="002A221C" w:rsidP="002A221C">
            <w:pPr>
              <w:pStyle w:val="Achievement"/>
              <w:ind w:left="360" w:firstLine="0"/>
              <w:rPr>
                <w:rFonts w:cs="Calibri"/>
                <w:color w:val="000000"/>
                <w:szCs w:val="22"/>
              </w:rPr>
            </w:pPr>
          </w:p>
          <w:p w14:paraId="23AB52A3" w14:textId="7F2EDD6C" w:rsidR="00F403C6" w:rsidRPr="00F403C6" w:rsidRDefault="008A0346" w:rsidP="00F403C6">
            <w:pPr>
              <w:rPr>
                <w:b/>
                <w:bCs/>
                <w:u w:val="single"/>
              </w:rPr>
            </w:pPr>
            <w:r>
              <w:rPr>
                <w:b/>
                <w:bCs/>
                <w:u w:val="single"/>
              </w:rPr>
              <w:t>Restaurant Chairs</w:t>
            </w:r>
            <w:r w:rsidR="00F403C6" w:rsidRPr="00F403C6">
              <w:rPr>
                <w:rFonts w:ascii="Times New Roman" w:hAnsi="Times New Roman"/>
                <w:b/>
                <w:bCs/>
                <w:u w:val="single"/>
              </w:rPr>
              <w:t>​</w:t>
            </w:r>
            <w:r w:rsidR="00F403C6" w:rsidRPr="00F403C6">
              <w:rPr>
                <w:b/>
                <w:bCs/>
                <w:u w:val="single"/>
              </w:rPr>
              <w:t xml:space="preserve"> </w:t>
            </w:r>
            <w:r w:rsidR="004D2674">
              <w:rPr>
                <w:b/>
                <w:bCs/>
                <w:u w:val="single"/>
              </w:rPr>
              <w:t>–</w:t>
            </w:r>
            <w:r w:rsidR="00F21251">
              <w:rPr>
                <w:rFonts w:cs="Calibri"/>
                <w:b/>
                <w:color w:val="000000"/>
                <w:szCs w:val="22"/>
                <w:u w:val="single"/>
              </w:rPr>
              <w:t xml:space="preserve"> E</w:t>
            </w:r>
            <w:r w:rsidR="00F21251" w:rsidRPr="009A7011">
              <w:rPr>
                <w:rFonts w:cs="Calibri"/>
                <w:b/>
                <w:color w:val="000000"/>
                <w:szCs w:val="22"/>
                <w:u w:val="single"/>
              </w:rPr>
              <w:t>commerce</w:t>
            </w:r>
            <w:r w:rsidR="00F21251">
              <w:rPr>
                <w:rFonts w:cs="Calibri"/>
                <w:b/>
                <w:color w:val="000000"/>
                <w:szCs w:val="22"/>
                <w:u w:val="single"/>
              </w:rPr>
              <w:t xml:space="preserve"> Store</w:t>
            </w:r>
            <w:r w:rsidR="00F403C6" w:rsidRPr="00F403C6">
              <w:rPr>
                <w:b/>
                <w:bCs/>
                <w:u w:val="single"/>
              </w:rPr>
              <w:t>.</w:t>
            </w:r>
          </w:p>
          <w:p w14:paraId="29973BD1" w14:textId="77777777" w:rsidR="008A0346" w:rsidRDefault="008A0346" w:rsidP="008A0346">
            <w:pPr>
              <w:spacing w:before="40" w:after="40"/>
              <w:rPr>
                <w:i/>
              </w:rPr>
            </w:pPr>
            <w:r>
              <w:rPr>
                <w:b/>
                <w:i/>
              </w:rPr>
              <w:t>Team Lead &amp; Senior Web Developer</w:t>
            </w:r>
          </w:p>
          <w:p w14:paraId="59CA9B0F" w14:textId="77777777" w:rsidR="008A0346" w:rsidRDefault="008A0346" w:rsidP="004D2674"/>
          <w:p w14:paraId="22E76428" w14:textId="6611AFF7" w:rsidR="003520DE" w:rsidRDefault="008A0346" w:rsidP="008A0346">
            <w:pPr>
              <w:rPr>
                <w:rFonts w:cs="Calibri"/>
                <w:b/>
                <w:color w:val="000000"/>
                <w:szCs w:val="22"/>
              </w:rPr>
            </w:pPr>
            <w:r>
              <w:t>Restaurant Chairs</w:t>
            </w:r>
            <w:r w:rsidR="00F21251">
              <w:t xml:space="preserve"> is ecommerce store in </w:t>
            </w:r>
            <w:r w:rsidR="00EE0585">
              <w:t>WordPress</w:t>
            </w:r>
            <w:r w:rsidR="00F21251">
              <w:t xml:space="preserve"> with extend feature</w:t>
            </w:r>
            <w:r>
              <w:t>s of product quotation system</w:t>
            </w:r>
          </w:p>
          <w:p w14:paraId="21FA10A6" w14:textId="77777777" w:rsidR="00D9249F" w:rsidRPr="00D9249F" w:rsidRDefault="00D9249F" w:rsidP="00D9249F">
            <w:pPr>
              <w:pStyle w:val="Achievement"/>
            </w:pPr>
          </w:p>
          <w:p w14:paraId="115D7A0A" w14:textId="77777777" w:rsidR="003520DE" w:rsidRPr="00EA2AEA" w:rsidRDefault="003520DE" w:rsidP="00ED4F68">
            <w:pPr>
              <w:pStyle w:val="Achievement"/>
              <w:ind w:left="0" w:firstLine="0"/>
              <w:rPr>
                <w:rFonts w:cs="Calibri"/>
                <w:b/>
                <w:color w:val="000000"/>
                <w:szCs w:val="22"/>
              </w:rPr>
            </w:pPr>
            <w:r w:rsidRPr="00CF7467">
              <w:rPr>
                <w:rFonts w:cs="Calibri"/>
                <w:b/>
                <w:color w:val="000000"/>
                <w:szCs w:val="22"/>
              </w:rPr>
              <w:t>Roles and Responsibilities:</w:t>
            </w:r>
          </w:p>
          <w:p w14:paraId="4A1F7AEB" w14:textId="2E6CC8DA" w:rsidR="00B41837" w:rsidRDefault="00FA0902" w:rsidP="00B41837">
            <w:pPr>
              <w:numPr>
                <w:ilvl w:val="0"/>
                <w:numId w:val="33"/>
              </w:numPr>
            </w:pPr>
            <w:r>
              <w:t xml:space="preserve">Developed </w:t>
            </w:r>
            <w:r w:rsidR="008A0346">
              <w:t>Plugin for quote management.</w:t>
            </w:r>
          </w:p>
          <w:p w14:paraId="1E621FA0" w14:textId="7F4657C6" w:rsidR="004C494F" w:rsidRPr="00AF654E" w:rsidRDefault="004C494F" w:rsidP="00B41837">
            <w:pPr>
              <w:numPr>
                <w:ilvl w:val="0"/>
                <w:numId w:val="33"/>
              </w:numPr>
            </w:pPr>
            <w:r>
              <w:t>Payment Gateway integration</w:t>
            </w:r>
          </w:p>
          <w:p w14:paraId="2E521992" w14:textId="77777777" w:rsidR="00D823CE" w:rsidRDefault="00D823CE" w:rsidP="00E8543B">
            <w:pPr>
              <w:pStyle w:val="Achievement"/>
              <w:ind w:left="0" w:firstLine="0"/>
              <w:rPr>
                <w:rFonts w:cs="Calibri"/>
                <w:color w:val="000000"/>
                <w:szCs w:val="22"/>
              </w:rPr>
            </w:pPr>
          </w:p>
          <w:p w14:paraId="1EABD460" w14:textId="77777777" w:rsidR="00B41837" w:rsidRPr="00B41837" w:rsidRDefault="00B911BE" w:rsidP="00E8543B">
            <w:pPr>
              <w:pStyle w:val="Achievement"/>
              <w:ind w:left="0" w:firstLine="0"/>
              <w:rPr>
                <w:rFonts w:cs="Calibri"/>
                <w:b/>
                <w:bCs/>
                <w:color w:val="000000"/>
                <w:szCs w:val="22"/>
              </w:rPr>
            </w:pPr>
            <w:r w:rsidRPr="00B41837">
              <w:rPr>
                <w:rFonts w:cs="Calibri"/>
                <w:b/>
                <w:bCs/>
                <w:color w:val="000000"/>
                <w:szCs w:val="22"/>
              </w:rPr>
              <w:t>Technologies</w:t>
            </w:r>
            <w:r w:rsidR="00B41837" w:rsidRPr="00B41837">
              <w:rPr>
                <w:rFonts w:cs="Calibri"/>
                <w:b/>
                <w:bCs/>
                <w:color w:val="000000"/>
                <w:szCs w:val="22"/>
              </w:rPr>
              <w:t>:</w:t>
            </w:r>
          </w:p>
          <w:p w14:paraId="40FF34A7" w14:textId="19B22F2C" w:rsidR="00952D68" w:rsidRPr="00F34C2D" w:rsidRDefault="00B911BE" w:rsidP="00952D68">
            <w:r>
              <w:t>P</w:t>
            </w:r>
            <w:r w:rsidR="004C494F">
              <w:t>HP</w:t>
            </w:r>
            <w:r>
              <w:t xml:space="preserve">, </w:t>
            </w:r>
            <w:r w:rsidR="00EE0585">
              <w:t>WordPress</w:t>
            </w:r>
            <w:r>
              <w:t>,</w:t>
            </w:r>
            <w:r w:rsidR="004C494F">
              <w:t xml:space="preserve"> </w:t>
            </w:r>
            <w:r w:rsidR="00EE0585">
              <w:t>jQuery</w:t>
            </w:r>
            <w:r>
              <w:t xml:space="preserve">, </w:t>
            </w:r>
            <w:r w:rsidR="00EE0585">
              <w:t>MySQL</w:t>
            </w:r>
            <w:r>
              <w:t>.</w:t>
            </w:r>
          </w:p>
          <w:p w14:paraId="1A7E8D5B" w14:textId="77777777" w:rsidR="00B41837" w:rsidRDefault="00B41837" w:rsidP="00B41837"/>
          <w:p w14:paraId="04018C04" w14:textId="77777777" w:rsidR="00B41837" w:rsidRPr="00AF654E" w:rsidRDefault="00B41837" w:rsidP="00B41837"/>
          <w:p w14:paraId="4A653285" w14:textId="77777777" w:rsidR="00BE23E4" w:rsidRPr="00ED4F68" w:rsidRDefault="00BE23E4" w:rsidP="00B41837">
            <w:pPr>
              <w:pStyle w:val="Achievement"/>
              <w:rPr>
                <w:rFonts w:cs="Calibri"/>
                <w:color w:val="000000"/>
                <w:szCs w:val="22"/>
              </w:rPr>
            </w:pPr>
          </w:p>
        </w:tc>
      </w:tr>
      <w:tr w:rsidR="005758E5" w:rsidRPr="00CF7467" w14:paraId="5C731234" w14:textId="77777777">
        <w:tc>
          <w:tcPr>
            <w:tcW w:w="5000" w:type="pct"/>
          </w:tcPr>
          <w:p w14:paraId="414057BF" w14:textId="77777777" w:rsidR="005758E5" w:rsidRPr="00CF7467" w:rsidRDefault="006D464A" w:rsidP="00B32974">
            <w:pPr>
              <w:pStyle w:val="SectionTitle"/>
              <w:jc w:val="center"/>
              <w:rPr>
                <w:rFonts w:cs="Calibri"/>
                <w:color w:val="000000"/>
                <w:sz w:val="22"/>
                <w:szCs w:val="22"/>
              </w:rPr>
            </w:pPr>
            <w:r w:rsidRPr="00CF7467">
              <w:rPr>
                <w:rFonts w:cs="Calibri"/>
                <w:color w:val="000000"/>
                <w:sz w:val="22"/>
                <w:szCs w:val="22"/>
              </w:rPr>
              <w:lastRenderedPageBreak/>
              <w:t xml:space="preserve">technical </w:t>
            </w:r>
            <w:r w:rsidR="00D8668A" w:rsidRPr="00CF7467">
              <w:rPr>
                <w:rFonts w:cs="Calibri"/>
                <w:color w:val="000000"/>
                <w:sz w:val="22"/>
                <w:szCs w:val="22"/>
              </w:rPr>
              <w:t>background</w:t>
            </w:r>
          </w:p>
        </w:tc>
      </w:tr>
      <w:tr w:rsidR="00B32974" w:rsidRPr="00CF7467" w14:paraId="42DBC61E" w14:textId="77777777">
        <w:tc>
          <w:tcPr>
            <w:tcW w:w="5000" w:type="pct"/>
          </w:tcPr>
          <w:p w14:paraId="458E2A3C" w14:textId="77777777" w:rsidR="00D823CE" w:rsidRPr="00CF7467" w:rsidRDefault="00D823CE">
            <w:pPr>
              <w:rPr>
                <w:color w:val="000000"/>
                <w:szCs w:val="22"/>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27"/>
              <w:gridCol w:w="6183"/>
            </w:tblGrid>
            <w:tr w:rsidR="00115948" w:rsidRPr="00D5360B" w14:paraId="48B47129" w14:textId="77777777" w:rsidTr="00115948">
              <w:tc>
                <w:tcPr>
                  <w:tcW w:w="2827"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79F7155D" w14:textId="77777777" w:rsidR="00115948" w:rsidRPr="00115948" w:rsidRDefault="00115948" w:rsidP="00115948">
                  <w:pPr>
                    <w:jc w:val="left"/>
                  </w:pPr>
                  <w:r w:rsidRPr="00115948">
                    <w:t>Design Techniques</w:t>
                  </w:r>
                </w:p>
              </w:tc>
              <w:tc>
                <w:tcPr>
                  <w:tcW w:w="618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6FB7B43" w14:textId="77777777" w:rsidR="00115948" w:rsidRPr="00D5360B" w:rsidRDefault="00115948" w:rsidP="001243D7">
                  <w:pPr>
                    <w:spacing w:after="60"/>
                    <w:rPr>
                      <w:lang w:eastAsia="en-GB"/>
                    </w:rPr>
                  </w:pPr>
                  <w:r w:rsidRPr="00D5360B">
                    <w:rPr>
                      <w:rFonts w:cs="Arial"/>
                      <w:color w:val="000000"/>
                      <w:lang w:eastAsia="en-GB"/>
                    </w:rPr>
                    <w:t>Object-Oriented Design, Design Patterns, Database Design, SAAS, Multi-threaded and Asynchronous Programming</w:t>
                  </w:r>
                  <w:r>
                    <w:rPr>
                      <w:rFonts w:cs="Arial"/>
                      <w:color w:val="000000"/>
                      <w:lang w:eastAsia="en-GB"/>
                    </w:rPr>
                    <w:t>.</w:t>
                  </w:r>
                </w:p>
              </w:tc>
            </w:tr>
            <w:tr w:rsidR="00115948" w:rsidRPr="00D5360B" w14:paraId="7243CF71" w14:textId="77777777" w:rsidTr="00115948">
              <w:tc>
                <w:tcPr>
                  <w:tcW w:w="2827"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4D661819" w14:textId="77777777" w:rsidR="00115948" w:rsidRPr="00115948" w:rsidRDefault="00115948" w:rsidP="00115948">
                  <w:pPr>
                    <w:jc w:val="left"/>
                  </w:pPr>
                  <w:r w:rsidRPr="00115948">
                    <w:t>Programming &amp; Scripting Languages</w:t>
                  </w:r>
                </w:p>
              </w:tc>
              <w:tc>
                <w:tcPr>
                  <w:tcW w:w="618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60B747A1" w14:textId="4D825188" w:rsidR="00115948" w:rsidRPr="00D5360B" w:rsidRDefault="006939AA" w:rsidP="003B659D">
                  <w:pPr>
                    <w:spacing w:after="60"/>
                    <w:rPr>
                      <w:lang w:eastAsia="en-GB"/>
                    </w:rPr>
                  </w:pPr>
                  <w:r>
                    <w:rPr>
                      <w:rFonts w:cs="Arial"/>
                      <w:color w:val="000000"/>
                      <w:lang w:eastAsia="en-GB"/>
                    </w:rPr>
                    <w:t xml:space="preserve">PHP, </w:t>
                  </w:r>
                  <w:r w:rsidR="004C494F">
                    <w:rPr>
                      <w:rFonts w:cs="Arial"/>
                      <w:color w:val="000000"/>
                      <w:lang w:eastAsia="en-GB"/>
                    </w:rPr>
                    <w:t>My</w:t>
                  </w:r>
                  <w:r>
                    <w:rPr>
                      <w:rFonts w:cs="Arial"/>
                      <w:color w:val="000000"/>
                      <w:lang w:eastAsia="en-GB"/>
                    </w:rPr>
                    <w:t>SQL</w:t>
                  </w:r>
                  <w:r w:rsidR="00FA5B84">
                    <w:rPr>
                      <w:rFonts w:cs="Arial"/>
                      <w:color w:val="000000"/>
                      <w:lang w:eastAsia="en-GB"/>
                    </w:rPr>
                    <w:t>,</w:t>
                  </w:r>
                  <w:r w:rsidR="00EF2217">
                    <w:rPr>
                      <w:rFonts w:cs="Arial"/>
                      <w:color w:val="000000"/>
                      <w:lang w:eastAsia="en-GB"/>
                    </w:rPr>
                    <w:t xml:space="preserve"> </w:t>
                  </w:r>
                  <w:r>
                    <w:rPr>
                      <w:rFonts w:cs="Arial"/>
                      <w:color w:val="000000"/>
                      <w:lang w:eastAsia="en-GB"/>
                    </w:rPr>
                    <w:t>JavaScript</w:t>
                  </w:r>
                  <w:r w:rsidR="003B659D">
                    <w:rPr>
                      <w:rFonts w:cs="Arial"/>
                      <w:color w:val="000000"/>
                      <w:lang w:eastAsia="en-GB"/>
                    </w:rPr>
                    <w:t xml:space="preserve">, </w:t>
                  </w:r>
                  <w:r>
                    <w:rPr>
                      <w:rFonts w:cs="Arial"/>
                      <w:color w:val="000000"/>
                      <w:lang w:eastAsia="en-GB"/>
                    </w:rPr>
                    <w:t>html,</w:t>
                  </w:r>
                  <w:r w:rsidR="00115948" w:rsidRPr="00D5360B">
                    <w:rPr>
                      <w:rFonts w:cs="Arial"/>
                      <w:color w:val="000000"/>
                      <w:lang w:eastAsia="en-GB"/>
                    </w:rPr>
                    <w:t xml:space="preserve"> CSS, SCSS</w:t>
                  </w:r>
                  <w:r w:rsidR="00115948">
                    <w:rPr>
                      <w:rFonts w:cs="Arial"/>
                      <w:color w:val="000000"/>
                      <w:lang w:eastAsia="en-GB"/>
                    </w:rPr>
                    <w:t>.</w:t>
                  </w:r>
                </w:p>
              </w:tc>
            </w:tr>
            <w:tr w:rsidR="00115948" w:rsidRPr="00D5360B" w14:paraId="5526E17C" w14:textId="77777777" w:rsidTr="00115948">
              <w:tc>
                <w:tcPr>
                  <w:tcW w:w="2827"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2E7A07BB" w14:textId="77777777" w:rsidR="00115948" w:rsidRPr="00115948" w:rsidRDefault="00115948" w:rsidP="00115948">
                  <w:pPr>
                    <w:jc w:val="left"/>
                  </w:pPr>
                  <w:r w:rsidRPr="00115948">
                    <w:t>Development Frameworks</w:t>
                  </w:r>
                </w:p>
              </w:tc>
              <w:tc>
                <w:tcPr>
                  <w:tcW w:w="618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A875725" w14:textId="60846CC9" w:rsidR="00115948" w:rsidRPr="00D5360B" w:rsidRDefault="003B659D" w:rsidP="003B659D">
                  <w:pPr>
                    <w:spacing w:after="60"/>
                    <w:rPr>
                      <w:lang w:eastAsia="en-GB"/>
                    </w:rPr>
                  </w:pPr>
                  <w:r>
                    <w:rPr>
                      <w:rFonts w:cs="Arial"/>
                      <w:color w:val="000000"/>
                      <w:lang w:eastAsia="en-GB"/>
                    </w:rPr>
                    <w:t>Laravel</w:t>
                  </w:r>
                  <w:r w:rsidR="00FA5B84">
                    <w:rPr>
                      <w:rFonts w:cs="Arial"/>
                      <w:color w:val="000000"/>
                      <w:lang w:eastAsia="en-GB"/>
                    </w:rPr>
                    <w:t>,</w:t>
                  </w:r>
                  <w:r>
                    <w:t xml:space="preserve"> </w:t>
                  </w:r>
                  <w:r>
                    <w:rPr>
                      <w:rFonts w:cs="Arial"/>
                      <w:color w:val="000000"/>
                      <w:lang w:eastAsia="en-GB"/>
                    </w:rPr>
                    <w:t>CodeI</w:t>
                  </w:r>
                  <w:r w:rsidRPr="003B659D">
                    <w:rPr>
                      <w:rFonts w:cs="Arial"/>
                      <w:color w:val="000000"/>
                      <w:lang w:eastAsia="en-GB"/>
                    </w:rPr>
                    <w:t>gniter</w:t>
                  </w:r>
                  <w:r>
                    <w:rPr>
                      <w:rFonts w:cs="Arial"/>
                      <w:color w:val="000000"/>
                      <w:lang w:eastAsia="en-GB"/>
                    </w:rPr>
                    <w:t xml:space="preserve">, </w:t>
                  </w:r>
                  <w:r w:rsidR="00EE0585">
                    <w:rPr>
                      <w:rFonts w:cs="Arial"/>
                      <w:color w:val="000000"/>
                      <w:lang w:eastAsia="en-GB"/>
                    </w:rPr>
                    <w:t>WordPress</w:t>
                  </w:r>
                  <w:r>
                    <w:rPr>
                      <w:rFonts w:cs="Arial"/>
                      <w:color w:val="000000"/>
                      <w:lang w:eastAsia="en-GB"/>
                    </w:rPr>
                    <w:t>,</w:t>
                  </w:r>
                  <w:r w:rsidR="0005594A">
                    <w:rPr>
                      <w:rFonts w:cs="Arial"/>
                      <w:color w:val="000000"/>
                      <w:lang w:eastAsia="en-GB"/>
                    </w:rPr>
                    <w:t xml:space="preserve"> React</w:t>
                  </w:r>
                  <w:r>
                    <w:rPr>
                      <w:rFonts w:cs="Arial"/>
                      <w:color w:val="000000"/>
                      <w:lang w:eastAsia="en-GB"/>
                    </w:rPr>
                    <w:t>,</w:t>
                  </w:r>
                  <w:r w:rsidR="0005594A">
                    <w:rPr>
                      <w:rFonts w:cs="Arial"/>
                      <w:color w:val="000000"/>
                      <w:lang w:eastAsia="en-GB"/>
                    </w:rPr>
                    <w:t xml:space="preserve"> </w:t>
                  </w:r>
                  <w:r w:rsidR="00EE0585">
                    <w:rPr>
                      <w:rFonts w:cs="Arial"/>
                      <w:color w:val="000000"/>
                      <w:lang w:eastAsia="en-GB"/>
                    </w:rPr>
                    <w:t>jQuery</w:t>
                  </w:r>
                  <w:r>
                    <w:rPr>
                      <w:rFonts w:cs="Arial"/>
                      <w:color w:val="000000"/>
                      <w:lang w:eastAsia="en-GB"/>
                    </w:rPr>
                    <w:t>,</w:t>
                  </w:r>
                </w:p>
              </w:tc>
            </w:tr>
            <w:tr w:rsidR="00115948" w:rsidRPr="00D5360B" w14:paraId="47FBB9AB" w14:textId="77777777" w:rsidTr="00115948">
              <w:tc>
                <w:tcPr>
                  <w:tcW w:w="2827"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4FA530FB" w14:textId="77777777" w:rsidR="00115948" w:rsidRPr="00115948" w:rsidRDefault="00115948" w:rsidP="00115948">
                  <w:pPr>
                    <w:jc w:val="left"/>
                  </w:pPr>
                  <w:r w:rsidRPr="00115948">
                    <w:t>Development Tools &amp; IDEs</w:t>
                  </w:r>
                </w:p>
              </w:tc>
              <w:tc>
                <w:tcPr>
                  <w:tcW w:w="618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F54EC59" w14:textId="45473C62" w:rsidR="00115948" w:rsidRPr="00D5360B" w:rsidRDefault="00FA5B84" w:rsidP="003B659D">
                  <w:pPr>
                    <w:spacing w:after="60"/>
                    <w:rPr>
                      <w:lang w:eastAsia="en-GB"/>
                    </w:rPr>
                  </w:pPr>
                  <w:r>
                    <w:rPr>
                      <w:rFonts w:cs="Arial"/>
                      <w:color w:val="000000"/>
                      <w:lang w:eastAsia="en-GB"/>
                    </w:rPr>
                    <w:t>Visual Studio,</w:t>
                  </w:r>
                  <w:r w:rsidR="009E3742">
                    <w:rPr>
                      <w:rFonts w:cs="Arial"/>
                      <w:color w:val="000000"/>
                      <w:lang w:eastAsia="en-GB"/>
                    </w:rPr>
                    <w:t xml:space="preserve"> </w:t>
                  </w:r>
                  <w:r w:rsidR="00EE0585">
                    <w:rPr>
                      <w:rFonts w:cs="Arial"/>
                      <w:color w:val="000000"/>
                      <w:lang w:eastAsia="en-GB"/>
                    </w:rPr>
                    <w:t>NetBeans</w:t>
                  </w:r>
                  <w:r w:rsidR="009E3742">
                    <w:rPr>
                      <w:rFonts w:cs="Arial"/>
                      <w:color w:val="000000"/>
                      <w:lang w:eastAsia="en-GB"/>
                    </w:rPr>
                    <w:t>,</w:t>
                  </w:r>
                  <w:r>
                    <w:rPr>
                      <w:szCs w:val="22"/>
                    </w:rPr>
                    <w:t xml:space="preserve"> SQL Management Studio, RDLC </w:t>
                  </w:r>
                  <w:r w:rsidR="00EE0585">
                    <w:rPr>
                      <w:szCs w:val="22"/>
                    </w:rPr>
                    <w:t>Reporting, SQL</w:t>
                  </w:r>
                  <w:r>
                    <w:rPr>
                      <w:szCs w:val="22"/>
                    </w:rPr>
                    <w:t xml:space="preserve"> Report Builder</w:t>
                  </w:r>
                </w:p>
              </w:tc>
            </w:tr>
            <w:tr w:rsidR="00115948" w:rsidRPr="00D5360B" w14:paraId="17F40FCC" w14:textId="77777777" w:rsidTr="00115948">
              <w:tc>
                <w:tcPr>
                  <w:tcW w:w="2827"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F0EBCD3" w14:textId="77777777" w:rsidR="00115948" w:rsidRPr="00115948" w:rsidRDefault="00115948" w:rsidP="00115948">
                  <w:pPr>
                    <w:jc w:val="left"/>
                  </w:pPr>
                  <w:r w:rsidRPr="00115948">
                    <w:t>Database Management Systems</w:t>
                  </w:r>
                </w:p>
              </w:tc>
              <w:tc>
                <w:tcPr>
                  <w:tcW w:w="618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36EAD1E" w14:textId="06F2C772" w:rsidR="00115948" w:rsidRPr="00D5360B" w:rsidRDefault="00115948" w:rsidP="003B659D">
                  <w:pPr>
                    <w:spacing w:after="60"/>
                    <w:rPr>
                      <w:lang w:eastAsia="en-GB"/>
                    </w:rPr>
                  </w:pPr>
                  <w:r w:rsidRPr="00D5360B">
                    <w:rPr>
                      <w:rFonts w:cs="Arial"/>
                      <w:color w:val="000000"/>
                      <w:lang w:eastAsia="en-GB"/>
                    </w:rPr>
                    <w:t xml:space="preserve"> MySQL</w:t>
                  </w:r>
                  <w:r w:rsidR="006939AA" w:rsidRPr="00D5360B">
                    <w:rPr>
                      <w:rFonts w:cs="Arial"/>
                      <w:color w:val="000000"/>
                      <w:lang w:eastAsia="en-GB"/>
                    </w:rPr>
                    <w:t>,</w:t>
                  </w:r>
                  <w:r w:rsidR="006939AA">
                    <w:rPr>
                      <w:rFonts w:cs="Arial"/>
                      <w:color w:val="000000"/>
                      <w:lang w:eastAsia="en-GB"/>
                    </w:rPr>
                    <w:t xml:space="preserve"> </w:t>
                  </w:r>
                  <w:r w:rsidR="00EE0585">
                    <w:rPr>
                      <w:rFonts w:cs="Arial"/>
                      <w:color w:val="000000"/>
                      <w:lang w:eastAsia="en-GB"/>
                    </w:rPr>
                    <w:t>MariaDB</w:t>
                  </w:r>
                  <w:r>
                    <w:rPr>
                      <w:rFonts w:cs="Arial"/>
                      <w:color w:val="000000"/>
                      <w:lang w:eastAsia="en-GB"/>
                    </w:rPr>
                    <w:t>.</w:t>
                  </w:r>
                </w:p>
              </w:tc>
            </w:tr>
            <w:tr w:rsidR="00115948" w:rsidRPr="00D5360B" w14:paraId="198AF071" w14:textId="77777777" w:rsidTr="00115948">
              <w:tc>
                <w:tcPr>
                  <w:tcW w:w="2827"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90ECBEC" w14:textId="77777777" w:rsidR="00115948" w:rsidRPr="00115948" w:rsidRDefault="00115948" w:rsidP="00115948">
                  <w:pPr>
                    <w:jc w:val="left"/>
                  </w:pPr>
                  <w:r w:rsidRPr="00115948">
                    <w:t>Servers</w:t>
                  </w:r>
                </w:p>
              </w:tc>
              <w:tc>
                <w:tcPr>
                  <w:tcW w:w="618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7B1C2CD" w14:textId="77777777" w:rsidR="00115948" w:rsidRPr="00D5360B" w:rsidRDefault="003B659D" w:rsidP="001243D7">
                  <w:pPr>
                    <w:spacing w:after="60"/>
                    <w:rPr>
                      <w:lang w:eastAsia="en-GB"/>
                    </w:rPr>
                  </w:pPr>
                  <w:r>
                    <w:rPr>
                      <w:rFonts w:cs="Arial"/>
                      <w:color w:val="000000"/>
                      <w:lang w:eastAsia="en-GB"/>
                    </w:rPr>
                    <w:t xml:space="preserve">Aws Linux </w:t>
                  </w:r>
                </w:p>
              </w:tc>
            </w:tr>
            <w:tr w:rsidR="00115948" w:rsidRPr="00D5360B" w14:paraId="128E6DBD" w14:textId="77777777" w:rsidTr="00115948">
              <w:tc>
                <w:tcPr>
                  <w:tcW w:w="2827"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236DAD9" w14:textId="77777777" w:rsidR="00115948" w:rsidRPr="00115948" w:rsidRDefault="00115948" w:rsidP="00115948">
                  <w:pPr>
                    <w:jc w:val="left"/>
                  </w:pPr>
                  <w:r w:rsidRPr="00115948">
                    <w:t>Cloud-Based Systems</w:t>
                  </w:r>
                </w:p>
              </w:tc>
              <w:tc>
                <w:tcPr>
                  <w:tcW w:w="618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D76685D" w14:textId="77777777" w:rsidR="00115948" w:rsidRPr="00D5360B" w:rsidRDefault="003B659D" w:rsidP="001243D7">
                  <w:pPr>
                    <w:spacing w:after="60"/>
                    <w:rPr>
                      <w:lang w:eastAsia="en-GB"/>
                    </w:rPr>
                  </w:pPr>
                  <w:r>
                    <w:rPr>
                      <w:rFonts w:cs="Arial"/>
                      <w:color w:val="000000"/>
                      <w:lang w:eastAsia="en-GB"/>
                    </w:rPr>
                    <w:t>Aws</w:t>
                  </w:r>
                </w:p>
              </w:tc>
            </w:tr>
            <w:tr w:rsidR="00115948" w:rsidRPr="00D5360B" w14:paraId="2E41FF1C" w14:textId="77777777" w:rsidTr="00115948">
              <w:tc>
                <w:tcPr>
                  <w:tcW w:w="2827"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7D14ADBE" w14:textId="77777777" w:rsidR="00115948" w:rsidRPr="00115948" w:rsidRDefault="00115948" w:rsidP="00115948">
                  <w:pPr>
                    <w:jc w:val="left"/>
                  </w:pPr>
                  <w:r w:rsidRPr="00115948">
                    <w:t>Configuration, Build and Project Management Tools</w:t>
                  </w:r>
                </w:p>
              </w:tc>
              <w:tc>
                <w:tcPr>
                  <w:tcW w:w="618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D5A5A2C" w14:textId="2ADA1684" w:rsidR="00115948" w:rsidRPr="00D5360B" w:rsidRDefault="00115948" w:rsidP="00457E03">
                  <w:pPr>
                    <w:spacing w:after="60"/>
                    <w:rPr>
                      <w:lang w:eastAsia="en-GB"/>
                    </w:rPr>
                  </w:pPr>
                  <w:r w:rsidRPr="00D5360B">
                    <w:rPr>
                      <w:rFonts w:cs="Arial"/>
                      <w:color w:val="000000"/>
                      <w:lang w:eastAsia="en-GB"/>
                    </w:rPr>
                    <w:t>Git,</w:t>
                  </w:r>
                  <w:r w:rsidR="00EE0585">
                    <w:rPr>
                      <w:rFonts w:cs="Arial"/>
                      <w:color w:val="000000"/>
                      <w:lang w:eastAsia="en-GB"/>
                    </w:rPr>
                    <w:t xml:space="preserve"> </w:t>
                  </w:r>
                  <w:r w:rsidR="00457E03">
                    <w:rPr>
                      <w:rFonts w:cs="Arial"/>
                      <w:color w:val="000000"/>
                      <w:lang w:eastAsia="en-GB"/>
                    </w:rPr>
                    <w:t>SVN,</w:t>
                  </w:r>
                  <w:r w:rsidRPr="00D5360B">
                    <w:rPr>
                      <w:rFonts w:cs="Arial"/>
                      <w:color w:val="000000"/>
                      <w:lang w:eastAsia="en-GB"/>
                    </w:rPr>
                    <w:t xml:space="preserve"> JIRA, Trello</w:t>
                  </w:r>
                  <w:r w:rsidR="009A6BBA">
                    <w:rPr>
                      <w:rFonts w:cs="Arial"/>
                      <w:color w:val="000000"/>
                      <w:lang w:eastAsia="en-GB"/>
                    </w:rPr>
                    <w:t>, Slack</w:t>
                  </w:r>
                </w:p>
              </w:tc>
            </w:tr>
          </w:tbl>
          <w:p w14:paraId="34E4A6B2" w14:textId="77777777" w:rsidR="00EE159B" w:rsidRPr="00CF7467" w:rsidRDefault="00EE159B" w:rsidP="00777BD2">
            <w:pPr>
              <w:pStyle w:val="Achievement"/>
              <w:ind w:left="0" w:firstLine="0"/>
              <w:rPr>
                <w:rFonts w:cs="Calibri"/>
                <w:color w:val="000000"/>
                <w:szCs w:val="22"/>
              </w:rPr>
            </w:pPr>
          </w:p>
        </w:tc>
      </w:tr>
    </w:tbl>
    <w:p w14:paraId="044C435F" w14:textId="77777777" w:rsidR="00C52A39" w:rsidRPr="00CF7467" w:rsidRDefault="00C52A39" w:rsidP="007F6345">
      <w:pPr>
        <w:jc w:val="left"/>
        <w:rPr>
          <w:rFonts w:cs="Calibri"/>
          <w:color w:val="000000"/>
        </w:rPr>
      </w:pPr>
    </w:p>
    <w:sectPr w:rsidR="00C52A39" w:rsidRPr="00CF7467" w:rsidSect="00C1657C">
      <w:headerReference w:type="default" r:id="rId8"/>
      <w:footerReference w:type="default" r:id="rId9"/>
      <w:pgSz w:w="11909" w:h="16834" w:code="9"/>
      <w:pgMar w:top="1440" w:right="1440" w:bottom="1440" w:left="1440" w:header="965" w:footer="965" w:gutter="0"/>
      <w:cols w:space="720"/>
      <w:titlePg/>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7F09D" w14:textId="77777777" w:rsidR="00BF414C" w:rsidRDefault="00BF414C">
      <w:r>
        <w:separator/>
      </w:r>
    </w:p>
  </w:endnote>
  <w:endnote w:type="continuationSeparator" w:id="0">
    <w:p w14:paraId="6FEC74BE" w14:textId="77777777" w:rsidR="00BF414C" w:rsidRDefault="00BF414C">
      <w:r>
        <w:continuationSeparator/>
      </w:r>
    </w:p>
  </w:endnote>
  <w:endnote w:type="continuationNotice" w:id="1">
    <w:p w14:paraId="1E97253C" w14:textId="77777777" w:rsidR="00BF414C" w:rsidRDefault="00BF41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B864" w14:textId="77777777" w:rsidR="00DB3314" w:rsidRDefault="00DB331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9B27" w14:textId="77777777" w:rsidR="00BF414C" w:rsidRDefault="00BF414C">
      <w:r>
        <w:separator/>
      </w:r>
    </w:p>
  </w:footnote>
  <w:footnote w:type="continuationSeparator" w:id="0">
    <w:p w14:paraId="68C6EE68" w14:textId="77777777" w:rsidR="00BF414C" w:rsidRDefault="00BF414C">
      <w:r>
        <w:continuationSeparator/>
      </w:r>
    </w:p>
  </w:footnote>
  <w:footnote w:type="continuationNotice" w:id="1">
    <w:p w14:paraId="6554C2D5" w14:textId="77777777" w:rsidR="00BF414C" w:rsidRDefault="00BF41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2591" w14:textId="77777777" w:rsidR="00DB3314" w:rsidRDefault="00DB3314">
    <w:pPr>
      <w:pStyle w:val="Header"/>
      <w:spacing w:line="240" w:lineRule="atLeast"/>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DCE5D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0"/>
    <w:multiLevelType w:val="singleLevel"/>
    <w:tmpl w:val="C0EA4A8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72A032B"/>
    <w:multiLevelType w:val="multilevel"/>
    <w:tmpl w:val="861A08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7C70960"/>
    <w:multiLevelType w:val="hybridMultilevel"/>
    <w:tmpl w:val="800CCB34"/>
    <w:lvl w:ilvl="0" w:tplc="36B641E0">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9E0EB1"/>
    <w:multiLevelType w:val="multilevel"/>
    <w:tmpl w:val="A9FC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B2056"/>
    <w:multiLevelType w:val="hybridMultilevel"/>
    <w:tmpl w:val="792875C8"/>
    <w:lvl w:ilvl="0" w:tplc="04090005">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0DD024F7"/>
    <w:multiLevelType w:val="hybridMultilevel"/>
    <w:tmpl w:val="8CC4D2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3A1922"/>
    <w:multiLevelType w:val="hybridMultilevel"/>
    <w:tmpl w:val="F3884DC2"/>
    <w:lvl w:ilvl="0" w:tplc="04090005">
      <w:start w:val="1"/>
      <w:numFmt w:val="bullet"/>
      <w:lvlText w:val=""/>
      <w:lvlJc w:val="left"/>
      <w:pPr>
        <w:tabs>
          <w:tab w:val="num" w:pos="2154"/>
        </w:tabs>
        <w:ind w:left="2154" w:hanging="360"/>
      </w:pPr>
      <w:rPr>
        <w:rFonts w:ascii="Wingdings" w:hAnsi="Wingdings" w:hint="default"/>
      </w:rPr>
    </w:lvl>
    <w:lvl w:ilvl="1" w:tplc="04090003">
      <w:start w:val="1"/>
      <w:numFmt w:val="bullet"/>
      <w:lvlText w:val="o"/>
      <w:lvlJc w:val="left"/>
      <w:pPr>
        <w:tabs>
          <w:tab w:val="num" w:pos="2874"/>
        </w:tabs>
        <w:ind w:left="2874" w:hanging="360"/>
      </w:pPr>
      <w:rPr>
        <w:rFonts w:ascii="Courier New" w:hAnsi="Courier New" w:cs="Courier New" w:hint="default"/>
      </w:rPr>
    </w:lvl>
    <w:lvl w:ilvl="2" w:tplc="04090005" w:tentative="1">
      <w:start w:val="1"/>
      <w:numFmt w:val="bullet"/>
      <w:lvlText w:val=""/>
      <w:lvlJc w:val="left"/>
      <w:pPr>
        <w:tabs>
          <w:tab w:val="num" w:pos="3594"/>
        </w:tabs>
        <w:ind w:left="3594" w:hanging="360"/>
      </w:pPr>
      <w:rPr>
        <w:rFonts w:ascii="Wingdings" w:hAnsi="Wingdings" w:hint="default"/>
      </w:rPr>
    </w:lvl>
    <w:lvl w:ilvl="3" w:tplc="04090001" w:tentative="1">
      <w:start w:val="1"/>
      <w:numFmt w:val="bullet"/>
      <w:lvlText w:val=""/>
      <w:lvlJc w:val="left"/>
      <w:pPr>
        <w:tabs>
          <w:tab w:val="num" w:pos="4314"/>
        </w:tabs>
        <w:ind w:left="4314" w:hanging="360"/>
      </w:pPr>
      <w:rPr>
        <w:rFonts w:ascii="Symbol" w:hAnsi="Symbol" w:hint="default"/>
      </w:rPr>
    </w:lvl>
    <w:lvl w:ilvl="4" w:tplc="04090003" w:tentative="1">
      <w:start w:val="1"/>
      <w:numFmt w:val="bullet"/>
      <w:lvlText w:val="o"/>
      <w:lvlJc w:val="left"/>
      <w:pPr>
        <w:tabs>
          <w:tab w:val="num" w:pos="5034"/>
        </w:tabs>
        <w:ind w:left="5034" w:hanging="360"/>
      </w:pPr>
      <w:rPr>
        <w:rFonts w:ascii="Courier New" w:hAnsi="Courier New" w:cs="Courier New" w:hint="default"/>
      </w:rPr>
    </w:lvl>
    <w:lvl w:ilvl="5" w:tplc="04090005" w:tentative="1">
      <w:start w:val="1"/>
      <w:numFmt w:val="bullet"/>
      <w:lvlText w:val=""/>
      <w:lvlJc w:val="left"/>
      <w:pPr>
        <w:tabs>
          <w:tab w:val="num" w:pos="5754"/>
        </w:tabs>
        <w:ind w:left="5754" w:hanging="360"/>
      </w:pPr>
      <w:rPr>
        <w:rFonts w:ascii="Wingdings" w:hAnsi="Wingdings" w:hint="default"/>
      </w:rPr>
    </w:lvl>
    <w:lvl w:ilvl="6" w:tplc="04090001" w:tentative="1">
      <w:start w:val="1"/>
      <w:numFmt w:val="bullet"/>
      <w:lvlText w:val=""/>
      <w:lvlJc w:val="left"/>
      <w:pPr>
        <w:tabs>
          <w:tab w:val="num" w:pos="6474"/>
        </w:tabs>
        <w:ind w:left="6474" w:hanging="360"/>
      </w:pPr>
      <w:rPr>
        <w:rFonts w:ascii="Symbol" w:hAnsi="Symbol" w:hint="default"/>
      </w:rPr>
    </w:lvl>
    <w:lvl w:ilvl="7" w:tplc="04090003" w:tentative="1">
      <w:start w:val="1"/>
      <w:numFmt w:val="bullet"/>
      <w:lvlText w:val="o"/>
      <w:lvlJc w:val="left"/>
      <w:pPr>
        <w:tabs>
          <w:tab w:val="num" w:pos="7194"/>
        </w:tabs>
        <w:ind w:left="7194" w:hanging="360"/>
      </w:pPr>
      <w:rPr>
        <w:rFonts w:ascii="Courier New" w:hAnsi="Courier New" w:cs="Courier New" w:hint="default"/>
      </w:rPr>
    </w:lvl>
    <w:lvl w:ilvl="8" w:tplc="04090005" w:tentative="1">
      <w:start w:val="1"/>
      <w:numFmt w:val="bullet"/>
      <w:lvlText w:val=""/>
      <w:lvlJc w:val="left"/>
      <w:pPr>
        <w:tabs>
          <w:tab w:val="num" w:pos="7914"/>
        </w:tabs>
        <w:ind w:left="7914" w:hanging="360"/>
      </w:pPr>
      <w:rPr>
        <w:rFonts w:ascii="Wingdings" w:hAnsi="Wingdings" w:hint="default"/>
      </w:rPr>
    </w:lvl>
  </w:abstractNum>
  <w:abstractNum w:abstractNumId="9" w15:restartNumberingAfterBreak="0">
    <w:nsid w:val="11730C36"/>
    <w:multiLevelType w:val="hybridMultilevel"/>
    <w:tmpl w:val="2BF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0E1600"/>
    <w:multiLevelType w:val="multilevel"/>
    <w:tmpl w:val="AA0C1F9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E1D7B9B"/>
    <w:multiLevelType w:val="hybridMultilevel"/>
    <w:tmpl w:val="6B4EFB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F83F2E"/>
    <w:multiLevelType w:val="hybridMultilevel"/>
    <w:tmpl w:val="11D0A28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3617402"/>
    <w:multiLevelType w:val="singleLevel"/>
    <w:tmpl w:val="0F0C8292"/>
    <w:lvl w:ilvl="0">
      <w:start w:val="1"/>
      <w:numFmt w:val="bullet"/>
      <w:pStyle w:val="Expertise"/>
      <w:lvlText w:val=""/>
      <w:lvlJc w:val="left"/>
      <w:pPr>
        <w:tabs>
          <w:tab w:val="num" w:pos="360"/>
        </w:tabs>
        <w:ind w:left="360" w:hanging="360"/>
      </w:pPr>
      <w:rPr>
        <w:rFonts w:ascii="Wingdings" w:hAnsi="Wingdings" w:cs="Wingdings" w:hint="default"/>
        <w:sz w:val="16"/>
        <w:szCs w:val="16"/>
      </w:rPr>
    </w:lvl>
  </w:abstractNum>
  <w:abstractNum w:abstractNumId="14" w15:restartNumberingAfterBreak="0">
    <w:nsid w:val="243F3661"/>
    <w:multiLevelType w:val="hybridMultilevel"/>
    <w:tmpl w:val="EDCA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448D"/>
    <w:multiLevelType w:val="hybridMultilevel"/>
    <w:tmpl w:val="2C90DFF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7A06CB4"/>
    <w:multiLevelType w:val="hybridMultilevel"/>
    <w:tmpl w:val="797ABAE8"/>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073FCF"/>
    <w:multiLevelType w:val="hybridMultilevel"/>
    <w:tmpl w:val="3EA0D1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10767C"/>
    <w:multiLevelType w:val="multilevel"/>
    <w:tmpl w:val="672C6D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2F627C21"/>
    <w:multiLevelType w:val="hybridMultilevel"/>
    <w:tmpl w:val="B54EE65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1E7332B"/>
    <w:multiLevelType w:val="hybridMultilevel"/>
    <w:tmpl w:val="8186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DD20A8"/>
    <w:multiLevelType w:val="hybridMultilevel"/>
    <w:tmpl w:val="0ED0B58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2" w15:restartNumberingAfterBreak="0">
    <w:nsid w:val="3B1C54C6"/>
    <w:multiLevelType w:val="hybridMultilevel"/>
    <w:tmpl w:val="DD4EAC46"/>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23" w15:restartNumberingAfterBreak="0">
    <w:nsid w:val="3C47372C"/>
    <w:multiLevelType w:val="multilevel"/>
    <w:tmpl w:val="18C82FC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CE31DC6"/>
    <w:multiLevelType w:val="hybridMultilevel"/>
    <w:tmpl w:val="CBA403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7236B8"/>
    <w:multiLevelType w:val="hybridMultilevel"/>
    <w:tmpl w:val="D8642A7C"/>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44FE7E71"/>
    <w:multiLevelType w:val="hybridMultilevel"/>
    <w:tmpl w:val="0F0E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0B60DB"/>
    <w:multiLevelType w:val="hybridMultilevel"/>
    <w:tmpl w:val="18C82F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6E91326"/>
    <w:multiLevelType w:val="hybridMultilevel"/>
    <w:tmpl w:val="8932C870"/>
    <w:lvl w:ilvl="0" w:tplc="9C2CEC94">
      <w:start w:val="1"/>
      <w:numFmt w:val="decimal"/>
      <w:lvlText w:val="%1."/>
      <w:lvlJc w:val="left"/>
      <w:pPr>
        <w:ind w:left="1928" w:hanging="360"/>
      </w:pPr>
      <w:rPr>
        <w:rFonts w:hint="default"/>
        <w:color w:val="1F487C"/>
      </w:rPr>
    </w:lvl>
    <w:lvl w:ilvl="1" w:tplc="08090019" w:tentative="1">
      <w:start w:val="1"/>
      <w:numFmt w:val="lowerLetter"/>
      <w:lvlText w:val="%2."/>
      <w:lvlJc w:val="left"/>
      <w:pPr>
        <w:ind w:left="2648" w:hanging="360"/>
      </w:pPr>
    </w:lvl>
    <w:lvl w:ilvl="2" w:tplc="0809001B" w:tentative="1">
      <w:start w:val="1"/>
      <w:numFmt w:val="lowerRoman"/>
      <w:lvlText w:val="%3."/>
      <w:lvlJc w:val="right"/>
      <w:pPr>
        <w:ind w:left="3368" w:hanging="180"/>
      </w:pPr>
    </w:lvl>
    <w:lvl w:ilvl="3" w:tplc="0809000F" w:tentative="1">
      <w:start w:val="1"/>
      <w:numFmt w:val="decimal"/>
      <w:lvlText w:val="%4."/>
      <w:lvlJc w:val="left"/>
      <w:pPr>
        <w:ind w:left="4088" w:hanging="360"/>
      </w:pPr>
    </w:lvl>
    <w:lvl w:ilvl="4" w:tplc="08090019" w:tentative="1">
      <w:start w:val="1"/>
      <w:numFmt w:val="lowerLetter"/>
      <w:lvlText w:val="%5."/>
      <w:lvlJc w:val="left"/>
      <w:pPr>
        <w:ind w:left="4808" w:hanging="360"/>
      </w:pPr>
    </w:lvl>
    <w:lvl w:ilvl="5" w:tplc="0809001B" w:tentative="1">
      <w:start w:val="1"/>
      <w:numFmt w:val="lowerRoman"/>
      <w:lvlText w:val="%6."/>
      <w:lvlJc w:val="right"/>
      <w:pPr>
        <w:ind w:left="5528" w:hanging="180"/>
      </w:pPr>
    </w:lvl>
    <w:lvl w:ilvl="6" w:tplc="0809000F" w:tentative="1">
      <w:start w:val="1"/>
      <w:numFmt w:val="decimal"/>
      <w:lvlText w:val="%7."/>
      <w:lvlJc w:val="left"/>
      <w:pPr>
        <w:ind w:left="6248" w:hanging="360"/>
      </w:pPr>
    </w:lvl>
    <w:lvl w:ilvl="7" w:tplc="08090019" w:tentative="1">
      <w:start w:val="1"/>
      <w:numFmt w:val="lowerLetter"/>
      <w:lvlText w:val="%8."/>
      <w:lvlJc w:val="left"/>
      <w:pPr>
        <w:ind w:left="6968" w:hanging="360"/>
      </w:pPr>
    </w:lvl>
    <w:lvl w:ilvl="8" w:tplc="0809001B" w:tentative="1">
      <w:start w:val="1"/>
      <w:numFmt w:val="lowerRoman"/>
      <w:lvlText w:val="%9."/>
      <w:lvlJc w:val="right"/>
      <w:pPr>
        <w:ind w:left="7688" w:hanging="180"/>
      </w:pPr>
    </w:lvl>
  </w:abstractNum>
  <w:abstractNum w:abstractNumId="29" w15:restartNumberingAfterBreak="0">
    <w:nsid w:val="4A4F01AA"/>
    <w:multiLevelType w:val="hybridMultilevel"/>
    <w:tmpl w:val="2E5AA8A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0" w15:restartNumberingAfterBreak="0">
    <w:nsid w:val="4AAE2A80"/>
    <w:multiLevelType w:val="multilevel"/>
    <w:tmpl w:val="46024A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1" w15:restartNumberingAfterBreak="0">
    <w:nsid w:val="4FC62465"/>
    <w:multiLevelType w:val="multilevel"/>
    <w:tmpl w:val="BDA4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52F2D"/>
    <w:multiLevelType w:val="hybridMultilevel"/>
    <w:tmpl w:val="2DC8B79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4882737"/>
    <w:multiLevelType w:val="hybridMultilevel"/>
    <w:tmpl w:val="25E2A15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AA18AD"/>
    <w:multiLevelType w:val="hybridMultilevel"/>
    <w:tmpl w:val="ACC449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7216E4"/>
    <w:multiLevelType w:val="hybridMultilevel"/>
    <w:tmpl w:val="A856609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2034C7B"/>
    <w:multiLevelType w:val="multilevel"/>
    <w:tmpl w:val="970A02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64240390"/>
    <w:multiLevelType w:val="hybridMultilevel"/>
    <w:tmpl w:val="C7E8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545867"/>
    <w:multiLevelType w:val="hybridMultilevel"/>
    <w:tmpl w:val="64B87FA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920511D"/>
    <w:multiLevelType w:val="hybridMultilevel"/>
    <w:tmpl w:val="1818C9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57694A"/>
    <w:multiLevelType w:val="hybridMultilevel"/>
    <w:tmpl w:val="ED7EB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897622"/>
    <w:multiLevelType w:val="hybridMultilevel"/>
    <w:tmpl w:val="7EBA3C7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2" w15:restartNumberingAfterBreak="0">
    <w:nsid w:val="6F043141"/>
    <w:multiLevelType w:val="hybridMultilevel"/>
    <w:tmpl w:val="C5C8155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D4921A2"/>
    <w:multiLevelType w:val="hybridMultilevel"/>
    <w:tmpl w:val="FF980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E7651A1"/>
    <w:multiLevelType w:val="multilevel"/>
    <w:tmpl w:val="8714A5AE"/>
    <w:lvl w:ilvl="0">
      <w:start w:val="1"/>
      <w:numFmt w:val="bullet"/>
      <w:pStyle w:val="Bullet"/>
      <w:lvlText w:val=""/>
      <w:lvlJc w:val="left"/>
      <w:pPr>
        <w:tabs>
          <w:tab w:val="num" w:pos="216"/>
        </w:tabs>
        <w:ind w:left="216" w:hanging="216"/>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16cid:durableId="505049030">
    <w:abstractNumId w:val="2"/>
    <w:lvlOverride w:ilvl="0">
      <w:lvl w:ilvl="0">
        <w:start w:val="1"/>
        <w:numFmt w:val="bullet"/>
        <w:lvlText w:val=""/>
        <w:legacy w:legacy="1" w:legacySpace="0" w:legacyIndent="240"/>
        <w:lvlJc w:val="left"/>
        <w:pPr>
          <w:ind w:left="240" w:hanging="240"/>
        </w:pPr>
        <w:rPr>
          <w:rFonts w:ascii="Wingdings" w:hAnsi="Wingdings"/>
          <w:sz w:val="12"/>
        </w:rPr>
      </w:lvl>
    </w:lvlOverride>
  </w:num>
  <w:num w:numId="2" w16cid:durableId="1260873347">
    <w:abstractNumId w:val="2"/>
    <w:lvlOverride w:ilvl="0">
      <w:lvl w:ilvl="0">
        <w:start w:val="1"/>
        <w:numFmt w:val="bullet"/>
        <w:lvlText w:val=""/>
        <w:legacy w:legacy="1" w:legacySpace="0" w:legacyIndent="240"/>
        <w:lvlJc w:val="left"/>
        <w:pPr>
          <w:ind w:left="240" w:hanging="240"/>
        </w:pPr>
        <w:rPr>
          <w:rFonts w:ascii="Wingdings" w:hAnsi="Wingdings"/>
          <w:sz w:val="12"/>
        </w:rPr>
      </w:lvl>
    </w:lvlOverride>
  </w:num>
  <w:num w:numId="3" w16cid:durableId="956372996">
    <w:abstractNumId w:val="2"/>
    <w:lvlOverride w:ilvl="0">
      <w:lvl w:ilvl="0">
        <w:start w:val="1"/>
        <w:numFmt w:val="bullet"/>
        <w:lvlText w:val=""/>
        <w:legacy w:legacy="1" w:legacySpace="0" w:legacyIndent="240"/>
        <w:lvlJc w:val="left"/>
        <w:pPr>
          <w:ind w:left="240" w:hanging="240"/>
        </w:pPr>
        <w:rPr>
          <w:rFonts w:ascii="Wingdings" w:hAnsi="Wingdings"/>
          <w:sz w:val="12"/>
        </w:rPr>
      </w:lvl>
    </w:lvlOverride>
  </w:num>
  <w:num w:numId="4" w16cid:durableId="1517110877">
    <w:abstractNumId w:val="8"/>
  </w:num>
  <w:num w:numId="5" w16cid:durableId="2090735169">
    <w:abstractNumId w:val="19"/>
  </w:num>
  <w:num w:numId="6" w16cid:durableId="1076129086">
    <w:abstractNumId w:val="25"/>
  </w:num>
  <w:num w:numId="7" w16cid:durableId="772820844">
    <w:abstractNumId w:val="16"/>
  </w:num>
  <w:num w:numId="8" w16cid:durableId="1346052697">
    <w:abstractNumId w:val="42"/>
  </w:num>
  <w:num w:numId="9" w16cid:durableId="1479490427">
    <w:abstractNumId w:val="10"/>
  </w:num>
  <w:num w:numId="10" w16cid:durableId="38481547">
    <w:abstractNumId w:val="12"/>
  </w:num>
  <w:num w:numId="11" w16cid:durableId="1455716337">
    <w:abstractNumId w:val="38"/>
  </w:num>
  <w:num w:numId="12" w16cid:durableId="1309700911">
    <w:abstractNumId w:val="32"/>
  </w:num>
  <w:num w:numId="13" w16cid:durableId="50691036">
    <w:abstractNumId w:val="15"/>
  </w:num>
  <w:num w:numId="14" w16cid:durableId="594217">
    <w:abstractNumId w:val="33"/>
  </w:num>
  <w:num w:numId="15" w16cid:durableId="1573082299">
    <w:abstractNumId w:val="6"/>
  </w:num>
  <w:num w:numId="16" w16cid:durableId="1967395263">
    <w:abstractNumId w:val="5"/>
  </w:num>
  <w:num w:numId="17" w16cid:durableId="272176312">
    <w:abstractNumId w:val="27"/>
  </w:num>
  <w:num w:numId="18" w16cid:durableId="577323878">
    <w:abstractNumId w:val="23"/>
  </w:num>
  <w:num w:numId="19" w16cid:durableId="473910364">
    <w:abstractNumId w:val="35"/>
  </w:num>
  <w:num w:numId="20" w16cid:durableId="148325062">
    <w:abstractNumId w:val="24"/>
  </w:num>
  <w:num w:numId="21" w16cid:durableId="991568154">
    <w:abstractNumId w:val="13"/>
  </w:num>
  <w:num w:numId="22" w16cid:durableId="24523760">
    <w:abstractNumId w:val="40"/>
  </w:num>
  <w:num w:numId="23" w16cid:durableId="1959137883">
    <w:abstractNumId w:val="2"/>
    <w:lvlOverride w:ilvl="0">
      <w:lvl w:ilvl="0">
        <w:start w:val="1"/>
        <w:numFmt w:val="bullet"/>
        <w:lvlText w:val=""/>
        <w:legacy w:legacy="1" w:legacySpace="0" w:legacyIndent="240"/>
        <w:lvlJc w:val="left"/>
        <w:pPr>
          <w:ind w:left="240" w:hanging="240"/>
        </w:pPr>
        <w:rPr>
          <w:rFonts w:ascii="Times" w:hAnsi="Times" w:cs="Times" w:hint="default"/>
          <w:sz w:val="12"/>
          <w:szCs w:val="12"/>
        </w:rPr>
      </w:lvl>
    </w:lvlOverride>
  </w:num>
  <w:num w:numId="24" w16cid:durableId="771507814">
    <w:abstractNumId w:val="44"/>
  </w:num>
  <w:num w:numId="25" w16cid:durableId="1774588327">
    <w:abstractNumId w:val="1"/>
  </w:num>
  <w:num w:numId="26" w16cid:durableId="702873882">
    <w:abstractNumId w:val="4"/>
  </w:num>
  <w:num w:numId="27" w16cid:durableId="1850633824">
    <w:abstractNumId w:val="0"/>
  </w:num>
  <w:num w:numId="28" w16cid:durableId="1443262293">
    <w:abstractNumId w:val="26"/>
  </w:num>
  <w:num w:numId="29" w16cid:durableId="126823372">
    <w:abstractNumId w:val="31"/>
  </w:num>
  <w:num w:numId="30" w16cid:durableId="457770428">
    <w:abstractNumId w:val="39"/>
  </w:num>
  <w:num w:numId="31" w16cid:durableId="1869446958">
    <w:abstractNumId w:val="34"/>
  </w:num>
  <w:num w:numId="32" w16cid:durableId="1488089985">
    <w:abstractNumId w:val="11"/>
  </w:num>
  <w:num w:numId="33" w16cid:durableId="564338265">
    <w:abstractNumId w:val="7"/>
  </w:num>
  <w:num w:numId="34" w16cid:durableId="674192218">
    <w:abstractNumId w:val="17"/>
  </w:num>
  <w:num w:numId="35" w16cid:durableId="454065225">
    <w:abstractNumId w:val="37"/>
  </w:num>
  <w:num w:numId="36" w16cid:durableId="276832794">
    <w:abstractNumId w:val="43"/>
  </w:num>
  <w:num w:numId="37" w16cid:durableId="208617813">
    <w:abstractNumId w:val="28"/>
  </w:num>
  <w:num w:numId="38" w16cid:durableId="1241405242">
    <w:abstractNumId w:val="29"/>
  </w:num>
  <w:num w:numId="39" w16cid:durableId="1053848341">
    <w:abstractNumId w:val="14"/>
  </w:num>
  <w:num w:numId="40" w16cid:durableId="626787347">
    <w:abstractNumId w:val="20"/>
  </w:num>
  <w:num w:numId="41" w16cid:durableId="1836529746">
    <w:abstractNumId w:val="22"/>
  </w:num>
  <w:num w:numId="42" w16cid:durableId="1998223065">
    <w:abstractNumId w:val="21"/>
  </w:num>
  <w:num w:numId="43" w16cid:durableId="1934587768">
    <w:abstractNumId w:val="9"/>
  </w:num>
  <w:num w:numId="44" w16cid:durableId="823813898">
    <w:abstractNumId w:val="41"/>
  </w:num>
  <w:num w:numId="45" w16cid:durableId="616639701">
    <w:abstractNumId w:val="3"/>
  </w:num>
  <w:num w:numId="46" w16cid:durableId="2001930231">
    <w:abstractNumId w:val="36"/>
  </w:num>
  <w:num w:numId="47" w16cid:durableId="2017268571">
    <w:abstractNumId w:val="30"/>
  </w:num>
  <w:num w:numId="48" w16cid:durableId="4326700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8" w:dllVersion="513"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26"/>
  <w:drawingGridVerticalSpacing w:val="187"/>
  <w:displayHorizontalDrawingGridEvery w:val="2"/>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99"/>
    <w:rsid w:val="00000398"/>
    <w:rsid w:val="00000770"/>
    <w:rsid w:val="00001E19"/>
    <w:rsid w:val="0000376C"/>
    <w:rsid w:val="000045F8"/>
    <w:rsid w:val="00005479"/>
    <w:rsid w:val="0000797D"/>
    <w:rsid w:val="000100BE"/>
    <w:rsid w:val="00010EA5"/>
    <w:rsid w:val="000117FE"/>
    <w:rsid w:val="00011B06"/>
    <w:rsid w:val="00011BFF"/>
    <w:rsid w:val="0001294C"/>
    <w:rsid w:val="000138D0"/>
    <w:rsid w:val="00014BD8"/>
    <w:rsid w:val="000150C5"/>
    <w:rsid w:val="0001520A"/>
    <w:rsid w:val="00016EF4"/>
    <w:rsid w:val="000170D5"/>
    <w:rsid w:val="000171B4"/>
    <w:rsid w:val="00017238"/>
    <w:rsid w:val="00017B72"/>
    <w:rsid w:val="00020158"/>
    <w:rsid w:val="0002064C"/>
    <w:rsid w:val="0002138A"/>
    <w:rsid w:val="00022B44"/>
    <w:rsid w:val="000240FA"/>
    <w:rsid w:val="000242C2"/>
    <w:rsid w:val="000244B2"/>
    <w:rsid w:val="000257A9"/>
    <w:rsid w:val="00027B40"/>
    <w:rsid w:val="000304EA"/>
    <w:rsid w:val="0003114B"/>
    <w:rsid w:val="00031AE7"/>
    <w:rsid w:val="00031D3A"/>
    <w:rsid w:val="00032F0C"/>
    <w:rsid w:val="00032FEF"/>
    <w:rsid w:val="00034140"/>
    <w:rsid w:val="000357A7"/>
    <w:rsid w:val="00036042"/>
    <w:rsid w:val="0003695D"/>
    <w:rsid w:val="00036C85"/>
    <w:rsid w:val="0003719B"/>
    <w:rsid w:val="00040116"/>
    <w:rsid w:val="000402C6"/>
    <w:rsid w:val="000406B0"/>
    <w:rsid w:val="00040C44"/>
    <w:rsid w:val="00040F0A"/>
    <w:rsid w:val="00041E31"/>
    <w:rsid w:val="00044CCA"/>
    <w:rsid w:val="00044D79"/>
    <w:rsid w:val="000468A7"/>
    <w:rsid w:val="0004748C"/>
    <w:rsid w:val="00047A43"/>
    <w:rsid w:val="0005031F"/>
    <w:rsid w:val="000508B1"/>
    <w:rsid w:val="00051257"/>
    <w:rsid w:val="00051C30"/>
    <w:rsid w:val="000536F1"/>
    <w:rsid w:val="00053904"/>
    <w:rsid w:val="00054B70"/>
    <w:rsid w:val="00054E35"/>
    <w:rsid w:val="000558BA"/>
    <w:rsid w:val="0005594A"/>
    <w:rsid w:val="00055C9C"/>
    <w:rsid w:val="00057F2A"/>
    <w:rsid w:val="00060B2D"/>
    <w:rsid w:val="000619E3"/>
    <w:rsid w:val="00061E7E"/>
    <w:rsid w:val="0006327C"/>
    <w:rsid w:val="00063331"/>
    <w:rsid w:val="00063589"/>
    <w:rsid w:val="0006596A"/>
    <w:rsid w:val="00065A00"/>
    <w:rsid w:val="00065F09"/>
    <w:rsid w:val="00066869"/>
    <w:rsid w:val="00066BC4"/>
    <w:rsid w:val="00067033"/>
    <w:rsid w:val="00071C01"/>
    <w:rsid w:val="00072150"/>
    <w:rsid w:val="00072E50"/>
    <w:rsid w:val="00074F10"/>
    <w:rsid w:val="000810B1"/>
    <w:rsid w:val="00082139"/>
    <w:rsid w:val="0008265A"/>
    <w:rsid w:val="00082831"/>
    <w:rsid w:val="00082F34"/>
    <w:rsid w:val="00085368"/>
    <w:rsid w:val="00086337"/>
    <w:rsid w:val="00086523"/>
    <w:rsid w:val="0008715C"/>
    <w:rsid w:val="00087D6A"/>
    <w:rsid w:val="00087DF2"/>
    <w:rsid w:val="0009469F"/>
    <w:rsid w:val="00094F3A"/>
    <w:rsid w:val="00095D75"/>
    <w:rsid w:val="00096A47"/>
    <w:rsid w:val="000A075A"/>
    <w:rsid w:val="000A151B"/>
    <w:rsid w:val="000A18E9"/>
    <w:rsid w:val="000A2127"/>
    <w:rsid w:val="000A432F"/>
    <w:rsid w:val="000A4627"/>
    <w:rsid w:val="000A6763"/>
    <w:rsid w:val="000A67E0"/>
    <w:rsid w:val="000A6DA8"/>
    <w:rsid w:val="000A744D"/>
    <w:rsid w:val="000B0469"/>
    <w:rsid w:val="000B2906"/>
    <w:rsid w:val="000B3A63"/>
    <w:rsid w:val="000B4842"/>
    <w:rsid w:val="000B5637"/>
    <w:rsid w:val="000B5EA9"/>
    <w:rsid w:val="000B66C2"/>
    <w:rsid w:val="000B7400"/>
    <w:rsid w:val="000B74A8"/>
    <w:rsid w:val="000B76F5"/>
    <w:rsid w:val="000B7D30"/>
    <w:rsid w:val="000C0E27"/>
    <w:rsid w:val="000C1496"/>
    <w:rsid w:val="000C1517"/>
    <w:rsid w:val="000C29A4"/>
    <w:rsid w:val="000C375B"/>
    <w:rsid w:val="000C58B9"/>
    <w:rsid w:val="000C6869"/>
    <w:rsid w:val="000C7318"/>
    <w:rsid w:val="000D0559"/>
    <w:rsid w:val="000D0BB0"/>
    <w:rsid w:val="000D2856"/>
    <w:rsid w:val="000D2A82"/>
    <w:rsid w:val="000D3461"/>
    <w:rsid w:val="000D38C4"/>
    <w:rsid w:val="000D408A"/>
    <w:rsid w:val="000D41C4"/>
    <w:rsid w:val="000D476C"/>
    <w:rsid w:val="000D54D4"/>
    <w:rsid w:val="000D5E1F"/>
    <w:rsid w:val="000D614E"/>
    <w:rsid w:val="000D6524"/>
    <w:rsid w:val="000D6AE3"/>
    <w:rsid w:val="000D6B48"/>
    <w:rsid w:val="000D7164"/>
    <w:rsid w:val="000D725C"/>
    <w:rsid w:val="000D7DC9"/>
    <w:rsid w:val="000E0F3B"/>
    <w:rsid w:val="000E1437"/>
    <w:rsid w:val="000E1692"/>
    <w:rsid w:val="000E1BF5"/>
    <w:rsid w:val="000E209E"/>
    <w:rsid w:val="000E2B53"/>
    <w:rsid w:val="000E2F94"/>
    <w:rsid w:val="000E34EF"/>
    <w:rsid w:val="000E4526"/>
    <w:rsid w:val="000E46A4"/>
    <w:rsid w:val="000E538C"/>
    <w:rsid w:val="000E53BD"/>
    <w:rsid w:val="000E5C7E"/>
    <w:rsid w:val="000F0279"/>
    <w:rsid w:val="000F0BD1"/>
    <w:rsid w:val="000F170A"/>
    <w:rsid w:val="000F1879"/>
    <w:rsid w:val="000F307E"/>
    <w:rsid w:val="000F32C9"/>
    <w:rsid w:val="000F37C3"/>
    <w:rsid w:val="000F4315"/>
    <w:rsid w:val="000F4EDD"/>
    <w:rsid w:val="000F65BD"/>
    <w:rsid w:val="000F6750"/>
    <w:rsid w:val="001011BC"/>
    <w:rsid w:val="00101BBF"/>
    <w:rsid w:val="0010492A"/>
    <w:rsid w:val="001049EF"/>
    <w:rsid w:val="00104A78"/>
    <w:rsid w:val="00105560"/>
    <w:rsid w:val="00106172"/>
    <w:rsid w:val="00107D15"/>
    <w:rsid w:val="001102FB"/>
    <w:rsid w:val="001103E4"/>
    <w:rsid w:val="001106C5"/>
    <w:rsid w:val="00112E34"/>
    <w:rsid w:val="00112EA7"/>
    <w:rsid w:val="00113FD5"/>
    <w:rsid w:val="00114EF8"/>
    <w:rsid w:val="00115948"/>
    <w:rsid w:val="0011614E"/>
    <w:rsid w:val="001201D4"/>
    <w:rsid w:val="0012170C"/>
    <w:rsid w:val="0012222B"/>
    <w:rsid w:val="001228B3"/>
    <w:rsid w:val="00122AEE"/>
    <w:rsid w:val="001243D7"/>
    <w:rsid w:val="00124BD5"/>
    <w:rsid w:val="001255D6"/>
    <w:rsid w:val="00125BF8"/>
    <w:rsid w:val="00125DB1"/>
    <w:rsid w:val="001266EA"/>
    <w:rsid w:val="00127042"/>
    <w:rsid w:val="001275B9"/>
    <w:rsid w:val="00130185"/>
    <w:rsid w:val="0013022E"/>
    <w:rsid w:val="00130749"/>
    <w:rsid w:val="00132FA1"/>
    <w:rsid w:val="00134180"/>
    <w:rsid w:val="0013441B"/>
    <w:rsid w:val="00134B28"/>
    <w:rsid w:val="00134EE4"/>
    <w:rsid w:val="001360A3"/>
    <w:rsid w:val="00136F1F"/>
    <w:rsid w:val="00137127"/>
    <w:rsid w:val="00140238"/>
    <w:rsid w:val="00140695"/>
    <w:rsid w:val="00140F37"/>
    <w:rsid w:val="00141A08"/>
    <w:rsid w:val="00142C55"/>
    <w:rsid w:val="00143050"/>
    <w:rsid w:val="0014305A"/>
    <w:rsid w:val="00144034"/>
    <w:rsid w:val="0014428C"/>
    <w:rsid w:val="0014516C"/>
    <w:rsid w:val="0014653B"/>
    <w:rsid w:val="00146902"/>
    <w:rsid w:val="00150A15"/>
    <w:rsid w:val="0015335F"/>
    <w:rsid w:val="00155111"/>
    <w:rsid w:val="001568D7"/>
    <w:rsid w:val="0016320D"/>
    <w:rsid w:val="00163E18"/>
    <w:rsid w:val="00164598"/>
    <w:rsid w:val="001652D4"/>
    <w:rsid w:val="0017016D"/>
    <w:rsid w:val="00170D12"/>
    <w:rsid w:val="0017110F"/>
    <w:rsid w:val="001712A5"/>
    <w:rsid w:val="00171686"/>
    <w:rsid w:val="00171BA2"/>
    <w:rsid w:val="001726D9"/>
    <w:rsid w:val="00172856"/>
    <w:rsid w:val="00172CE9"/>
    <w:rsid w:val="00173547"/>
    <w:rsid w:val="001735E2"/>
    <w:rsid w:val="00173E5B"/>
    <w:rsid w:val="0017613F"/>
    <w:rsid w:val="00177CD6"/>
    <w:rsid w:val="001805C1"/>
    <w:rsid w:val="00180AAF"/>
    <w:rsid w:val="001810B9"/>
    <w:rsid w:val="001815D6"/>
    <w:rsid w:val="0018240C"/>
    <w:rsid w:val="00182BD3"/>
    <w:rsid w:val="00183117"/>
    <w:rsid w:val="00185F51"/>
    <w:rsid w:val="00186E2F"/>
    <w:rsid w:val="001908F3"/>
    <w:rsid w:val="00190E34"/>
    <w:rsid w:val="0019119D"/>
    <w:rsid w:val="001919D3"/>
    <w:rsid w:val="00192038"/>
    <w:rsid w:val="00192DC1"/>
    <w:rsid w:val="00193742"/>
    <w:rsid w:val="0019491E"/>
    <w:rsid w:val="00194DAB"/>
    <w:rsid w:val="00194E99"/>
    <w:rsid w:val="001954F1"/>
    <w:rsid w:val="00195AEC"/>
    <w:rsid w:val="00195B98"/>
    <w:rsid w:val="001A2D62"/>
    <w:rsid w:val="001A36D1"/>
    <w:rsid w:val="001A371F"/>
    <w:rsid w:val="001A3EB2"/>
    <w:rsid w:val="001A4A4F"/>
    <w:rsid w:val="001A5FBE"/>
    <w:rsid w:val="001A7528"/>
    <w:rsid w:val="001B107D"/>
    <w:rsid w:val="001B1B77"/>
    <w:rsid w:val="001B2A6E"/>
    <w:rsid w:val="001B3400"/>
    <w:rsid w:val="001B375A"/>
    <w:rsid w:val="001B39AE"/>
    <w:rsid w:val="001B48D8"/>
    <w:rsid w:val="001B532E"/>
    <w:rsid w:val="001B5512"/>
    <w:rsid w:val="001B5C85"/>
    <w:rsid w:val="001B6C1D"/>
    <w:rsid w:val="001C0157"/>
    <w:rsid w:val="001C0C05"/>
    <w:rsid w:val="001C0C7D"/>
    <w:rsid w:val="001C2802"/>
    <w:rsid w:val="001C4BFE"/>
    <w:rsid w:val="001C4E8A"/>
    <w:rsid w:val="001C5B20"/>
    <w:rsid w:val="001C6A98"/>
    <w:rsid w:val="001C7BC3"/>
    <w:rsid w:val="001D1DDB"/>
    <w:rsid w:val="001D20DF"/>
    <w:rsid w:val="001D27ED"/>
    <w:rsid w:val="001D2EFE"/>
    <w:rsid w:val="001D32C0"/>
    <w:rsid w:val="001D38A7"/>
    <w:rsid w:val="001D3D95"/>
    <w:rsid w:val="001D3ED0"/>
    <w:rsid w:val="001D4831"/>
    <w:rsid w:val="001D4F27"/>
    <w:rsid w:val="001D576B"/>
    <w:rsid w:val="001D5B29"/>
    <w:rsid w:val="001D645E"/>
    <w:rsid w:val="001D77D5"/>
    <w:rsid w:val="001E006C"/>
    <w:rsid w:val="001E0161"/>
    <w:rsid w:val="001E1536"/>
    <w:rsid w:val="001E3533"/>
    <w:rsid w:val="001E418B"/>
    <w:rsid w:val="001E48F2"/>
    <w:rsid w:val="001E4EE1"/>
    <w:rsid w:val="001E50A1"/>
    <w:rsid w:val="001E5D26"/>
    <w:rsid w:val="001E6100"/>
    <w:rsid w:val="001E682B"/>
    <w:rsid w:val="001E6E13"/>
    <w:rsid w:val="001E6EED"/>
    <w:rsid w:val="001F037A"/>
    <w:rsid w:val="001F1D86"/>
    <w:rsid w:val="001F3300"/>
    <w:rsid w:val="001F5D55"/>
    <w:rsid w:val="00200235"/>
    <w:rsid w:val="0020029C"/>
    <w:rsid w:val="00200E0A"/>
    <w:rsid w:val="0020170C"/>
    <w:rsid w:val="00202443"/>
    <w:rsid w:val="00202D0D"/>
    <w:rsid w:val="002038E8"/>
    <w:rsid w:val="00203E52"/>
    <w:rsid w:val="00203F1E"/>
    <w:rsid w:val="002046C0"/>
    <w:rsid w:val="00210062"/>
    <w:rsid w:val="00210E2F"/>
    <w:rsid w:val="00210E5C"/>
    <w:rsid w:val="0021224F"/>
    <w:rsid w:val="002133DF"/>
    <w:rsid w:val="0021345A"/>
    <w:rsid w:val="00215911"/>
    <w:rsid w:val="002169FE"/>
    <w:rsid w:val="00217390"/>
    <w:rsid w:val="00217449"/>
    <w:rsid w:val="002202D9"/>
    <w:rsid w:val="002208CB"/>
    <w:rsid w:val="002213F1"/>
    <w:rsid w:val="0022169E"/>
    <w:rsid w:val="0022201B"/>
    <w:rsid w:val="002221E1"/>
    <w:rsid w:val="002240A8"/>
    <w:rsid w:val="00224412"/>
    <w:rsid w:val="0022480C"/>
    <w:rsid w:val="00224DCE"/>
    <w:rsid w:val="0022658F"/>
    <w:rsid w:val="0022674C"/>
    <w:rsid w:val="00226C13"/>
    <w:rsid w:val="002317F4"/>
    <w:rsid w:val="00232BA5"/>
    <w:rsid w:val="002338D6"/>
    <w:rsid w:val="00233F23"/>
    <w:rsid w:val="002353E0"/>
    <w:rsid w:val="00235F71"/>
    <w:rsid w:val="00236F45"/>
    <w:rsid w:val="00240F61"/>
    <w:rsid w:val="002413DE"/>
    <w:rsid w:val="0024333A"/>
    <w:rsid w:val="002437C0"/>
    <w:rsid w:val="00244BE3"/>
    <w:rsid w:val="00244C93"/>
    <w:rsid w:val="00244EE4"/>
    <w:rsid w:val="00245154"/>
    <w:rsid w:val="00245D29"/>
    <w:rsid w:val="00246770"/>
    <w:rsid w:val="002468BC"/>
    <w:rsid w:val="00246DA2"/>
    <w:rsid w:val="00250A32"/>
    <w:rsid w:val="00251356"/>
    <w:rsid w:val="00252C20"/>
    <w:rsid w:val="002534F7"/>
    <w:rsid w:val="00254C26"/>
    <w:rsid w:val="0025563A"/>
    <w:rsid w:val="002562BA"/>
    <w:rsid w:val="00256A1E"/>
    <w:rsid w:val="00256A94"/>
    <w:rsid w:val="00257D6B"/>
    <w:rsid w:val="00260C6F"/>
    <w:rsid w:val="00262299"/>
    <w:rsid w:val="00263444"/>
    <w:rsid w:val="00263BB5"/>
    <w:rsid w:val="00265A05"/>
    <w:rsid w:val="00266481"/>
    <w:rsid w:val="0027072B"/>
    <w:rsid w:val="002711E3"/>
    <w:rsid w:val="002719AC"/>
    <w:rsid w:val="00271BD9"/>
    <w:rsid w:val="002721CB"/>
    <w:rsid w:val="002736C5"/>
    <w:rsid w:val="00274C3F"/>
    <w:rsid w:val="002766E6"/>
    <w:rsid w:val="0027703B"/>
    <w:rsid w:val="00280388"/>
    <w:rsid w:val="00281189"/>
    <w:rsid w:val="00283AE3"/>
    <w:rsid w:val="00284EF5"/>
    <w:rsid w:val="00284FA8"/>
    <w:rsid w:val="00286AF5"/>
    <w:rsid w:val="00287314"/>
    <w:rsid w:val="00287F21"/>
    <w:rsid w:val="00287F8D"/>
    <w:rsid w:val="0029035E"/>
    <w:rsid w:val="00290F99"/>
    <w:rsid w:val="00291C76"/>
    <w:rsid w:val="00292A0C"/>
    <w:rsid w:val="002930D0"/>
    <w:rsid w:val="00295ABC"/>
    <w:rsid w:val="002963B0"/>
    <w:rsid w:val="0029686F"/>
    <w:rsid w:val="00297C15"/>
    <w:rsid w:val="002A05C8"/>
    <w:rsid w:val="002A221C"/>
    <w:rsid w:val="002A4099"/>
    <w:rsid w:val="002A4218"/>
    <w:rsid w:val="002A4558"/>
    <w:rsid w:val="002A4C3C"/>
    <w:rsid w:val="002A697F"/>
    <w:rsid w:val="002A6F2E"/>
    <w:rsid w:val="002A7E1C"/>
    <w:rsid w:val="002B23D3"/>
    <w:rsid w:val="002B25CF"/>
    <w:rsid w:val="002B3E21"/>
    <w:rsid w:val="002B48CF"/>
    <w:rsid w:val="002B4EB4"/>
    <w:rsid w:val="002B583F"/>
    <w:rsid w:val="002B6A42"/>
    <w:rsid w:val="002C0EE9"/>
    <w:rsid w:val="002C1DCB"/>
    <w:rsid w:val="002C2E5E"/>
    <w:rsid w:val="002C31F4"/>
    <w:rsid w:val="002C371C"/>
    <w:rsid w:val="002C41FE"/>
    <w:rsid w:val="002C5449"/>
    <w:rsid w:val="002C5651"/>
    <w:rsid w:val="002C649A"/>
    <w:rsid w:val="002C7A10"/>
    <w:rsid w:val="002D31B9"/>
    <w:rsid w:val="002D4A8C"/>
    <w:rsid w:val="002D636C"/>
    <w:rsid w:val="002D756B"/>
    <w:rsid w:val="002D7BF9"/>
    <w:rsid w:val="002E0957"/>
    <w:rsid w:val="002E0A4E"/>
    <w:rsid w:val="002E0D4E"/>
    <w:rsid w:val="002E0F70"/>
    <w:rsid w:val="002E210A"/>
    <w:rsid w:val="002E2447"/>
    <w:rsid w:val="002E2990"/>
    <w:rsid w:val="002E2A95"/>
    <w:rsid w:val="002E3FCF"/>
    <w:rsid w:val="002E52C9"/>
    <w:rsid w:val="002F08E0"/>
    <w:rsid w:val="002F11D1"/>
    <w:rsid w:val="002F15D8"/>
    <w:rsid w:val="002F2FD4"/>
    <w:rsid w:val="002F340C"/>
    <w:rsid w:val="002F4935"/>
    <w:rsid w:val="002F5993"/>
    <w:rsid w:val="002F63BC"/>
    <w:rsid w:val="002F64DC"/>
    <w:rsid w:val="002F67F1"/>
    <w:rsid w:val="002F75C9"/>
    <w:rsid w:val="003012C4"/>
    <w:rsid w:val="00302108"/>
    <w:rsid w:val="003026F9"/>
    <w:rsid w:val="003027F6"/>
    <w:rsid w:val="003031D1"/>
    <w:rsid w:val="00304D35"/>
    <w:rsid w:val="00305AF1"/>
    <w:rsid w:val="003065B7"/>
    <w:rsid w:val="0031004F"/>
    <w:rsid w:val="00314C64"/>
    <w:rsid w:val="00315A71"/>
    <w:rsid w:val="00315D95"/>
    <w:rsid w:val="0031742B"/>
    <w:rsid w:val="00320957"/>
    <w:rsid w:val="00322116"/>
    <w:rsid w:val="00322220"/>
    <w:rsid w:val="003235E8"/>
    <w:rsid w:val="003244B7"/>
    <w:rsid w:val="003259C4"/>
    <w:rsid w:val="00326AD8"/>
    <w:rsid w:val="003271F8"/>
    <w:rsid w:val="00327EF6"/>
    <w:rsid w:val="0033051E"/>
    <w:rsid w:val="003306AF"/>
    <w:rsid w:val="00330774"/>
    <w:rsid w:val="00330EF3"/>
    <w:rsid w:val="00331C07"/>
    <w:rsid w:val="003327FE"/>
    <w:rsid w:val="00333196"/>
    <w:rsid w:val="00333D24"/>
    <w:rsid w:val="0033413E"/>
    <w:rsid w:val="00334998"/>
    <w:rsid w:val="003352D7"/>
    <w:rsid w:val="00337B74"/>
    <w:rsid w:val="0034023A"/>
    <w:rsid w:val="003404A3"/>
    <w:rsid w:val="00340984"/>
    <w:rsid w:val="00340C1A"/>
    <w:rsid w:val="00340E66"/>
    <w:rsid w:val="003415CE"/>
    <w:rsid w:val="00343618"/>
    <w:rsid w:val="00344ED8"/>
    <w:rsid w:val="00345546"/>
    <w:rsid w:val="00346060"/>
    <w:rsid w:val="0034645A"/>
    <w:rsid w:val="00346D65"/>
    <w:rsid w:val="00347D5D"/>
    <w:rsid w:val="00350B1C"/>
    <w:rsid w:val="0035170C"/>
    <w:rsid w:val="003520DE"/>
    <w:rsid w:val="00352A44"/>
    <w:rsid w:val="00352AD3"/>
    <w:rsid w:val="00353082"/>
    <w:rsid w:val="00353227"/>
    <w:rsid w:val="003561A3"/>
    <w:rsid w:val="003566E7"/>
    <w:rsid w:val="003602F5"/>
    <w:rsid w:val="00360A03"/>
    <w:rsid w:val="00361608"/>
    <w:rsid w:val="0036193D"/>
    <w:rsid w:val="00362915"/>
    <w:rsid w:val="00362F06"/>
    <w:rsid w:val="00364204"/>
    <w:rsid w:val="00364D52"/>
    <w:rsid w:val="00365314"/>
    <w:rsid w:val="00366BD7"/>
    <w:rsid w:val="00366E3B"/>
    <w:rsid w:val="00367130"/>
    <w:rsid w:val="00370BAC"/>
    <w:rsid w:val="00370D4C"/>
    <w:rsid w:val="00370ED6"/>
    <w:rsid w:val="00371EDE"/>
    <w:rsid w:val="00372AF6"/>
    <w:rsid w:val="00373E5F"/>
    <w:rsid w:val="0037717D"/>
    <w:rsid w:val="0038066F"/>
    <w:rsid w:val="0038122F"/>
    <w:rsid w:val="00381A42"/>
    <w:rsid w:val="00381B77"/>
    <w:rsid w:val="003827B4"/>
    <w:rsid w:val="00384028"/>
    <w:rsid w:val="0038509C"/>
    <w:rsid w:val="00385439"/>
    <w:rsid w:val="00385628"/>
    <w:rsid w:val="00385C3C"/>
    <w:rsid w:val="00386AE2"/>
    <w:rsid w:val="00386B2F"/>
    <w:rsid w:val="00386E1C"/>
    <w:rsid w:val="00390D15"/>
    <w:rsid w:val="00390DCD"/>
    <w:rsid w:val="00391339"/>
    <w:rsid w:val="00392EDA"/>
    <w:rsid w:val="00393C1D"/>
    <w:rsid w:val="00395138"/>
    <w:rsid w:val="00395CAB"/>
    <w:rsid w:val="00397028"/>
    <w:rsid w:val="00397415"/>
    <w:rsid w:val="003A0694"/>
    <w:rsid w:val="003A08E7"/>
    <w:rsid w:val="003A0C97"/>
    <w:rsid w:val="003A142F"/>
    <w:rsid w:val="003A1598"/>
    <w:rsid w:val="003A4E96"/>
    <w:rsid w:val="003A4FB7"/>
    <w:rsid w:val="003A5B00"/>
    <w:rsid w:val="003A640E"/>
    <w:rsid w:val="003B0471"/>
    <w:rsid w:val="003B0FD1"/>
    <w:rsid w:val="003B2491"/>
    <w:rsid w:val="003B2860"/>
    <w:rsid w:val="003B2F5E"/>
    <w:rsid w:val="003B316C"/>
    <w:rsid w:val="003B3202"/>
    <w:rsid w:val="003B37A6"/>
    <w:rsid w:val="003B42A5"/>
    <w:rsid w:val="003B4AA2"/>
    <w:rsid w:val="003B659D"/>
    <w:rsid w:val="003C12E1"/>
    <w:rsid w:val="003C4AD4"/>
    <w:rsid w:val="003C5669"/>
    <w:rsid w:val="003C5B66"/>
    <w:rsid w:val="003C6C7C"/>
    <w:rsid w:val="003D0B5F"/>
    <w:rsid w:val="003D2050"/>
    <w:rsid w:val="003D228A"/>
    <w:rsid w:val="003D40E2"/>
    <w:rsid w:val="003D4774"/>
    <w:rsid w:val="003D4CE2"/>
    <w:rsid w:val="003D65B8"/>
    <w:rsid w:val="003D6B69"/>
    <w:rsid w:val="003E276E"/>
    <w:rsid w:val="003E284D"/>
    <w:rsid w:val="003E2D85"/>
    <w:rsid w:val="003E3AE4"/>
    <w:rsid w:val="003E472E"/>
    <w:rsid w:val="003E5312"/>
    <w:rsid w:val="003E5488"/>
    <w:rsid w:val="003E559B"/>
    <w:rsid w:val="003E6271"/>
    <w:rsid w:val="003E6B93"/>
    <w:rsid w:val="003F23F0"/>
    <w:rsid w:val="003F2724"/>
    <w:rsid w:val="003F34DC"/>
    <w:rsid w:val="003F46BD"/>
    <w:rsid w:val="003F4E39"/>
    <w:rsid w:val="003F6652"/>
    <w:rsid w:val="003F70B3"/>
    <w:rsid w:val="003F79EF"/>
    <w:rsid w:val="00400B22"/>
    <w:rsid w:val="00401332"/>
    <w:rsid w:val="00401441"/>
    <w:rsid w:val="004017F5"/>
    <w:rsid w:val="0040182D"/>
    <w:rsid w:val="00401F12"/>
    <w:rsid w:val="0040248D"/>
    <w:rsid w:val="00402B9E"/>
    <w:rsid w:val="00403C15"/>
    <w:rsid w:val="00404AED"/>
    <w:rsid w:val="0040577E"/>
    <w:rsid w:val="004074DC"/>
    <w:rsid w:val="004076AE"/>
    <w:rsid w:val="0041001A"/>
    <w:rsid w:val="00412C17"/>
    <w:rsid w:val="004130AF"/>
    <w:rsid w:val="00414090"/>
    <w:rsid w:val="00414207"/>
    <w:rsid w:val="00414417"/>
    <w:rsid w:val="004145D9"/>
    <w:rsid w:val="00414A3B"/>
    <w:rsid w:val="00414EA0"/>
    <w:rsid w:val="00415987"/>
    <w:rsid w:val="00416A88"/>
    <w:rsid w:val="004179C6"/>
    <w:rsid w:val="00420800"/>
    <w:rsid w:val="00421247"/>
    <w:rsid w:val="0042261D"/>
    <w:rsid w:val="00422BC0"/>
    <w:rsid w:val="00424147"/>
    <w:rsid w:val="004250CF"/>
    <w:rsid w:val="004255B0"/>
    <w:rsid w:val="00425A12"/>
    <w:rsid w:val="004276FB"/>
    <w:rsid w:val="00431094"/>
    <w:rsid w:val="0043157E"/>
    <w:rsid w:val="00431B0F"/>
    <w:rsid w:val="00433396"/>
    <w:rsid w:val="004340E6"/>
    <w:rsid w:val="00434C1C"/>
    <w:rsid w:val="0043502B"/>
    <w:rsid w:val="00435E9D"/>
    <w:rsid w:val="00436B7D"/>
    <w:rsid w:val="00436B87"/>
    <w:rsid w:val="00437D6E"/>
    <w:rsid w:val="004402C5"/>
    <w:rsid w:val="004409AB"/>
    <w:rsid w:val="00442F24"/>
    <w:rsid w:val="0044314E"/>
    <w:rsid w:val="004432F9"/>
    <w:rsid w:val="00443A68"/>
    <w:rsid w:val="00445815"/>
    <w:rsid w:val="00445AEB"/>
    <w:rsid w:val="00445B1E"/>
    <w:rsid w:val="004475AD"/>
    <w:rsid w:val="004550CD"/>
    <w:rsid w:val="004565F5"/>
    <w:rsid w:val="00456B5A"/>
    <w:rsid w:val="00456EBC"/>
    <w:rsid w:val="004577D5"/>
    <w:rsid w:val="00457AF6"/>
    <w:rsid w:val="00457E03"/>
    <w:rsid w:val="00461117"/>
    <w:rsid w:val="00461386"/>
    <w:rsid w:val="0046168F"/>
    <w:rsid w:val="00463500"/>
    <w:rsid w:val="00464843"/>
    <w:rsid w:val="004674FD"/>
    <w:rsid w:val="00467F1F"/>
    <w:rsid w:val="00470078"/>
    <w:rsid w:val="00470727"/>
    <w:rsid w:val="00471D38"/>
    <w:rsid w:val="00474548"/>
    <w:rsid w:val="00474F40"/>
    <w:rsid w:val="00474F54"/>
    <w:rsid w:val="00476598"/>
    <w:rsid w:val="00477A80"/>
    <w:rsid w:val="00477AE1"/>
    <w:rsid w:val="004809B9"/>
    <w:rsid w:val="00481441"/>
    <w:rsid w:val="00483E3A"/>
    <w:rsid w:val="00484B28"/>
    <w:rsid w:val="00485DFC"/>
    <w:rsid w:val="00485E9C"/>
    <w:rsid w:val="004869F7"/>
    <w:rsid w:val="00486ED1"/>
    <w:rsid w:val="0048792B"/>
    <w:rsid w:val="0048792E"/>
    <w:rsid w:val="00490204"/>
    <w:rsid w:val="0049062A"/>
    <w:rsid w:val="00490798"/>
    <w:rsid w:val="00495C22"/>
    <w:rsid w:val="00495FC9"/>
    <w:rsid w:val="00496029"/>
    <w:rsid w:val="00496050"/>
    <w:rsid w:val="0049769D"/>
    <w:rsid w:val="004A04BF"/>
    <w:rsid w:val="004A0EC7"/>
    <w:rsid w:val="004A1FC2"/>
    <w:rsid w:val="004A24D2"/>
    <w:rsid w:val="004A335E"/>
    <w:rsid w:val="004A5355"/>
    <w:rsid w:val="004A5EF2"/>
    <w:rsid w:val="004B0225"/>
    <w:rsid w:val="004B1B92"/>
    <w:rsid w:val="004B237B"/>
    <w:rsid w:val="004B292C"/>
    <w:rsid w:val="004B3287"/>
    <w:rsid w:val="004B5971"/>
    <w:rsid w:val="004B738D"/>
    <w:rsid w:val="004B7FF5"/>
    <w:rsid w:val="004C08A7"/>
    <w:rsid w:val="004C0BB1"/>
    <w:rsid w:val="004C0E2A"/>
    <w:rsid w:val="004C1CE0"/>
    <w:rsid w:val="004C2768"/>
    <w:rsid w:val="004C29FA"/>
    <w:rsid w:val="004C429F"/>
    <w:rsid w:val="004C431D"/>
    <w:rsid w:val="004C494F"/>
    <w:rsid w:val="004C4C44"/>
    <w:rsid w:val="004C4DD1"/>
    <w:rsid w:val="004C4E70"/>
    <w:rsid w:val="004C4F1E"/>
    <w:rsid w:val="004C50BC"/>
    <w:rsid w:val="004C5C56"/>
    <w:rsid w:val="004C68A4"/>
    <w:rsid w:val="004C78D0"/>
    <w:rsid w:val="004C799D"/>
    <w:rsid w:val="004C7FA2"/>
    <w:rsid w:val="004D2220"/>
    <w:rsid w:val="004D2325"/>
    <w:rsid w:val="004D25B7"/>
    <w:rsid w:val="004D2674"/>
    <w:rsid w:val="004D3069"/>
    <w:rsid w:val="004D4A57"/>
    <w:rsid w:val="004D5F2B"/>
    <w:rsid w:val="004D6035"/>
    <w:rsid w:val="004D634A"/>
    <w:rsid w:val="004D7847"/>
    <w:rsid w:val="004D7953"/>
    <w:rsid w:val="004D79C9"/>
    <w:rsid w:val="004E065D"/>
    <w:rsid w:val="004E0F92"/>
    <w:rsid w:val="004E1636"/>
    <w:rsid w:val="004E24F8"/>
    <w:rsid w:val="004E2658"/>
    <w:rsid w:val="004E2B6E"/>
    <w:rsid w:val="004E2CE3"/>
    <w:rsid w:val="004E30EF"/>
    <w:rsid w:val="004E3B9C"/>
    <w:rsid w:val="004E3D27"/>
    <w:rsid w:val="004E41F7"/>
    <w:rsid w:val="004E696B"/>
    <w:rsid w:val="004F0E76"/>
    <w:rsid w:val="004F2CF6"/>
    <w:rsid w:val="004F32E8"/>
    <w:rsid w:val="004F3E76"/>
    <w:rsid w:val="004F5F34"/>
    <w:rsid w:val="004F723E"/>
    <w:rsid w:val="004F7B7F"/>
    <w:rsid w:val="005007A6"/>
    <w:rsid w:val="00500A82"/>
    <w:rsid w:val="00501013"/>
    <w:rsid w:val="00501EB7"/>
    <w:rsid w:val="00502436"/>
    <w:rsid w:val="00505DCD"/>
    <w:rsid w:val="00506028"/>
    <w:rsid w:val="005066E5"/>
    <w:rsid w:val="00506AB9"/>
    <w:rsid w:val="0050738F"/>
    <w:rsid w:val="005100CA"/>
    <w:rsid w:val="005106A8"/>
    <w:rsid w:val="00510733"/>
    <w:rsid w:val="00510BB5"/>
    <w:rsid w:val="005119FE"/>
    <w:rsid w:val="00512E3F"/>
    <w:rsid w:val="005130F8"/>
    <w:rsid w:val="0051452F"/>
    <w:rsid w:val="00514FF5"/>
    <w:rsid w:val="005159E2"/>
    <w:rsid w:val="00516D77"/>
    <w:rsid w:val="00517CE7"/>
    <w:rsid w:val="0052049C"/>
    <w:rsid w:val="00521A60"/>
    <w:rsid w:val="00522F42"/>
    <w:rsid w:val="005233B1"/>
    <w:rsid w:val="005238C6"/>
    <w:rsid w:val="00523EAE"/>
    <w:rsid w:val="005245AC"/>
    <w:rsid w:val="00524E88"/>
    <w:rsid w:val="00525505"/>
    <w:rsid w:val="00526F50"/>
    <w:rsid w:val="00527CAA"/>
    <w:rsid w:val="00530D47"/>
    <w:rsid w:val="00530DFC"/>
    <w:rsid w:val="00531FAC"/>
    <w:rsid w:val="005328C5"/>
    <w:rsid w:val="00532D3D"/>
    <w:rsid w:val="00532D49"/>
    <w:rsid w:val="00533DA9"/>
    <w:rsid w:val="0053498C"/>
    <w:rsid w:val="00534E16"/>
    <w:rsid w:val="005361F4"/>
    <w:rsid w:val="005369DF"/>
    <w:rsid w:val="00536CE6"/>
    <w:rsid w:val="0053724D"/>
    <w:rsid w:val="00540224"/>
    <w:rsid w:val="0054032F"/>
    <w:rsid w:val="005404D2"/>
    <w:rsid w:val="005410DC"/>
    <w:rsid w:val="005423A8"/>
    <w:rsid w:val="00543B32"/>
    <w:rsid w:val="00544C55"/>
    <w:rsid w:val="00544DA5"/>
    <w:rsid w:val="00544FFE"/>
    <w:rsid w:val="00545945"/>
    <w:rsid w:val="00546654"/>
    <w:rsid w:val="00547327"/>
    <w:rsid w:val="005502C7"/>
    <w:rsid w:val="005504D1"/>
    <w:rsid w:val="00551A84"/>
    <w:rsid w:val="00552C77"/>
    <w:rsid w:val="00553174"/>
    <w:rsid w:val="00553F1D"/>
    <w:rsid w:val="00554109"/>
    <w:rsid w:val="005558D2"/>
    <w:rsid w:val="00555A55"/>
    <w:rsid w:val="00555C9E"/>
    <w:rsid w:val="005570D0"/>
    <w:rsid w:val="00557905"/>
    <w:rsid w:val="005579D9"/>
    <w:rsid w:val="00557B4C"/>
    <w:rsid w:val="00560ED8"/>
    <w:rsid w:val="00561282"/>
    <w:rsid w:val="00561D0C"/>
    <w:rsid w:val="00562660"/>
    <w:rsid w:val="00564AE6"/>
    <w:rsid w:val="0057013C"/>
    <w:rsid w:val="005718B2"/>
    <w:rsid w:val="00572193"/>
    <w:rsid w:val="005725DF"/>
    <w:rsid w:val="00574B3F"/>
    <w:rsid w:val="00574C3E"/>
    <w:rsid w:val="005755B9"/>
    <w:rsid w:val="005758E5"/>
    <w:rsid w:val="00576525"/>
    <w:rsid w:val="005767BA"/>
    <w:rsid w:val="00580879"/>
    <w:rsid w:val="00582FA3"/>
    <w:rsid w:val="0058343A"/>
    <w:rsid w:val="00585DCD"/>
    <w:rsid w:val="00587F45"/>
    <w:rsid w:val="0059066E"/>
    <w:rsid w:val="00590750"/>
    <w:rsid w:val="00590EFD"/>
    <w:rsid w:val="005912AD"/>
    <w:rsid w:val="00591833"/>
    <w:rsid w:val="00591CFC"/>
    <w:rsid w:val="005933AE"/>
    <w:rsid w:val="00593522"/>
    <w:rsid w:val="00593727"/>
    <w:rsid w:val="0059397F"/>
    <w:rsid w:val="00593A60"/>
    <w:rsid w:val="00594D40"/>
    <w:rsid w:val="00595329"/>
    <w:rsid w:val="00595416"/>
    <w:rsid w:val="005961BB"/>
    <w:rsid w:val="005974AF"/>
    <w:rsid w:val="005A0FDA"/>
    <w:rsid w:val="005A4C48"/>
    <w:rsid w:val="005A4E89"/>
    <w:rsid w:val="005A4F43"/>
    <w:rsid w:val="005B091D"/>
    <w:rsid w:val="005B2345"/>
    <w:rsid w:val="005B4549"/>
    <w:rsid w:val="005B454C"/>
    <w:rsid w:val="005B5274"/>
    <w:rsid w:val="005B5CFA"/>
    <w:rsid w:val="005B6190"/>
    <w:rsid w:val="005B6219"/>
    <w:rsid w:val="005B63BB"/>
    <w:rsid w:val="005B73AC"/>
    <w:rsid w:val="005B73DF"/>
    <w:rsid w:val="005B7EAE"/>
    <w:rsid w:val="005C05F6"/>
    <w:rsid w:val="005C0B10"/>
    <w:rsid w:val="005C4635"/>
    <w:rsid w:val="005C4E6A"/>
    <w:rsid w:val="005C6012"/>
    <w:rsid w:val="005D02CA"/>
    <w:rsid w:val="005D2CE3"/>
    <w:rsid w:val="005D5E63"/>
    <w:rsid w:val="005D6257"/>
    <w:rsid w:val="005D6C6E"/>
    <w:rsid w:val="005D7B5E"/>
    <w:rsid w:val="005E0C99"/>
    <w:rsid w:val="005E18F0"/>
    <w:rsid w:val="005E218E"/>
    <w:rsid w:val="005E2715"/>
    <w:rsid w:val="005E2BD1"/>
    <w:rsid w:val="005E6B1B"/>
    <w:rsid w:val="005E6DB9"/>
    <w:rsid w:val="005F09C4"/>
    <w:rsid w:val="005F2873"/>
    <w:rsid w:val="005F2A14"/>
    <w:rsid w:val="005F2B16"/>
    <w:rsid w:val="005F4175"/>
    <w:rsid w:val="005F4E3C"/>
    <w:rsid w:val="005F520A"/>
    <w:rsid w:val="005F5628"/>
    <w:rsid w:val="005F56FC"/>
    <w:rsid w:val="005F6B1C"/>
    <w:rsid w:val="005F6D9E"/>
    <w:rsid w:val="005F70FA"/>
    <w:rsid w:val="005F7197"/>
    <w:rsid w:val="005F754E"/>
    <w:rsid w:val="005F75E2"/>
    <w:rsid w:val="005F77F8"/>
    <w:rsid w:val="005F787D"/>
    <w:rsid w:val="005F7D5E"/>
    <w:rsid w:val="0060120C"/>
    <w:rsid w:val="0060191E"/>
    <w:rsid w:val="0060195B"/>
    <w:rsid w:val="006033E5"/>
    <w:rsid w:val="00604372"/>
    <w:rsid w:val="006043FD"/>
    <w:rsid w:val="0060522E"/>
    <w:rsid w:val="00605234"/>
    <w:rsid w:val="00606E1B"/>
    <w:rsid w:val="006072A0"/>
    <w:rsid w:val="0061024B"/>
    <w:rsid w:val="00611361"/>
    <w:rsid w:val="00611954"/>
    <w:rsid w:val="00611B41"/>
    <w:rsid w:val="0061463F"/>
    <w:rsid w:val="006150F6"/>
    <w:rsid w:val="006154AE"/>
    <w:rsid w:val="00617AC6"/>
    <w:rsid w:val="00617CCB"/>
    <w:rsid w:val="00617D12"/>
    <w:rsid w:val="00620184"/>
    <w:rsid w:val="006215C6"/>
    <w:rsid w:val="00621CB4"/>
    <w:rsid w:val="006238AD"/>
    <w:rsid w:val="006242E0"/>
    <w:rsid w:val="00624714"/>
    <w:rsid w:val="0062496C"/>
    <w:rsid w:val="006254E2"/>
    <w:rsid w:val="00625D54"/>
    <w:rsid w:val="00626C66"/>
    <w:rsid w:val="006274A4"/>
    <w:rsid w:val="00627E37"/>
    <w:rsid w:val="00630018"/>
    <w:rsid w:val="00630E30"/>
    <w:rsid w:val="00631953"/>
    <w:rsid w:val="00631A54"/>
    <w:rsid w:val="00631FD2"/>
    <w:rsid w:val="006323A1"/>
    <w:rsid w:val="00632ABB"/>
    <w:rsid w:val="00632BD2"/>
    <w:rsid w:val="00633097"/>
    <w:rsid w:val="00633307"/>
    <w:rsid w:val="006338DA"/>
    <w:rsid w:val="0063445A"/>
    <w:rsid w:val="00634A42"/>
    <w:rsid w:val="00636D9F"/>
    <w:rsid w:val="00636FD4"/>
    <w:rsid w:val="006403E8"/>
    <w:rsid w:val="00641368"/>
    <w:rsid w:val="006434FF"/>
    <w:rsid w:val="0064481B"/>
    <w:rsid w:val="00644E32"/>
    <w:rsid w:val="006478CD"/>
    <w:rsid w:val="00650B47"/>
    <w:rsid w:val="006515E9"/>
    <w:rsid w:val="00651A95"/>
    <w:rsid w:val="00652B94"/>
    <w:rsid w:val="00652F51"/>
    <w:rsid w:val="00655E16"/>
    <w:rsid w:val="00656C29"/>
    <w:rsid w:val="00656EB2"/>
    <w:rsid w:val="00660087"/>
    <w:rsid w:val="0066105F"/>
    <w:rsid w:val="00661C2A"/>
    <w:rsid w:val="00661D6C"/>
    <w:rsid w:val="0066304A"/>
    <w:rsid w:val="006630D6"/>
    <w:rsid w:val="00663541"/>
    <w:rsid w:val="0066395D"/>
    <w:rsid w:val="00665111"/>
    <w:rsid w:val="00665752"/>
    <w:rsid w:val="00666F08"/>
    <w:rsid w:val="00667AA6"/>
    <w:rsid w:val="00667F9A"/>
    <w:rsid w:val="00670FA3"/>
    <w:rsid w:val="006720D4"/>
    <w:rsid w:val="0067275E"/>
    <w:rsid w:val="0067324E"/>
    <w:rsid w:val="006738CE"/>
    <w:rsid w:val="00673AC5"/>
    <w:rsid w:val="00674A4C"/>
    <w:rsid w:val="006773E9"/>
    <w:rsid w:val="006777DF"/>
    <w:rsid w:val="006803F5"/>
    <w:rsid w:val="00680951"/>
    <w:rsid w:val="00680F46"/>
    <w:rsid w:val="00682107"/>
    <w:rsid w:val="00682552"/>
    <w:rsid w:val="00682D65"/>
    <w:rsid w:val="00683031"/>
    <w:rsid w:val="006836F8"/>
    <w:rsid w:val="0068566C"/>
    <w:rsid w:val="00686296"/>
    <w:rsid w:val="00686C85"/>
    <w:rsid w:val="0068755E"/>
    <w:rsid w:val="00687D9C"/>
    <w:rsid w:val="006903A6"/>
    <w:rsid w:val="00690552"/>
    <w:rsid w:val="00690DD1"/>
    <w:rsid w:val="0069190F"/>
    <w:rsid w:val="00691FE4"/>
    <w:rsid w:val="00692943"/>
    <w:rsid w:val="00692C70"/>
    <w:rsid w:val="006932E6"/>
    <w:rsid w:val="006939AA"/>
    <w:rsid w:val="00694146"/>
    <w:rsid w:val="00696544"/>
    <w:rsid w:val="006968B5"/>
    <w:rsid w:val="006976E9"/>
    <w:rsid w:val="006977D7"/>
    <w:rsid w:val="006A0065"/>
    <w:rsid w:val="006A05EB"/>
    <w:rsid w:val="006A0FB6"/>
    <w:rsid w:val="006A121C"/>
    <w:rsid w:val="006A142D"/>
    <w:rsid w:val="006A15F5"/>
    <w:rsid w:val="006A1736"/>
    <w:rsid w:val="006A1D7D"/>
    <w:rsid w:val="006A1F48"/>
    <w:rsid w:val="006A2364"/>
    <w:rsid w:val="006A30E2"/>
    <w:rsid w:val="006A393F"/>
    <w:rsid w:val="006A39FF"/>
    <w:rsid w:val="006A411C"/>
    <w:rsid w:val="006A412A"/>
    <w:rsid w:val="006A4308"/>
    <w:rsid w:val="006A49E1"/>
    <w:rsid w:val="006A555E"/>
    <w:rsid w:val="006A55AB"/>
    <w:rsid w:val="006A5BC4"/>
    <w:rsid w:val="006A5F4F"/>
    <w:rsid w:val="006A6EC3"/>
    <w:rsid w:val="006A755B"/>
    <w:rsid w:val="006B13A2"/>
    <w:rsid w:val="006B2129"/>
    <w:rsid w:val="006B4611"/>
    <w:rsid w:val="006B54E6"/>
    <w:rsid w:val="006B674F"/>
    <w:rsid w:val="006B69D3"/>
    <w:rsid w:val="006C0F95"/>
    <w:rsid w:val="006C13E0"/>
    <w:rsid w:val="006C1C8C"/>
    <w:rsid w:val="006C205C"/>
    <w:rsid w:val="006C3E35"/>
    <w:rsid w:val="006C45DC"/>
    <w:rsid w:val="006C465A"/>
    <w:rsid w:val="006C49BF"/>
    <w:rsid w:val="006C4BDD"/>
    <w:rsid w:val="006C534C"/>
    <w:rsid w:val="006C7115"/>
    <w:rsid w:val="006D1B63"/>
    <w:rsid w:val="006D3C7E"/>
    <w:rsid w:val="006D3D77"/>
    <w:rsid w:val="006D464A"/>
    <w:rsid w:val="006D505B"/>
    <w:rsid w:val="006E028E"/>
    <w:rsid w:val="006E0869"/>
    <w:rsid w:val="006E0E01"/>
    <w:rsid w:val="006E1856"/>
    <w:rsid w:val="006E354D"/>
    <w:rsid w:val="006E3AD0"/>
    <w:rsid w:val="006E444F"/>
    <w:rsid w:val="006E456A"/>
    <w:rsid w:val="006E55D4"/>
    <w:rsid w:val="006E56CA"/>
    <w:rsid w:val="006E5B3E"/>
    <w:rsid w:val="006E5C2C"/>
    <w:rsid w:val="006E5E5A"/>
    <w:rsid w:val="006E5EE9"/>
    <w:rsid w:val="006E6667"/>
    <w:rsid w:val="006E745D"/>
    <w:rsid w:val="006E7664"/>
    <w:rsid w:val="006E7889"/>
    <w:rsid w:val="006F0662"/>
    <w:rsid w:val="006F363F"/>
    <w:rsid w:val="006F3824"/>
    <w:rsid w:val="006F3AE9"/>
    <w:rsid w:val="006F434C"/>
    <w:rsid w:val="006F4CE7"/>
    <w:rsid w:val="006F4E1C"/>
    <w:rsid w:val="006F509F"/>
    <w:rsid w:val="006F5E03"/>
    <w:rsid w:val="006F6E76"/>
    <w:rsid w:val="006F73F4"/>
    <w:rsid w:val="006F7E42"/>
    <w:rsid w:val="0070063D"/>
    <w:rsid w:val="00700803"/>
    <w:rsid w:val="00702252"/>
    <w:rsid w:val="00703093"/>
    <w:rsid w:val="0070324A"/>
    <w:rsid w:val="00703490"/>
    <w:rsid w:val="00703AF5"/>
    <w:rsid w:val="0070525F"/>
    <w:rsid w:val="007054F8"/>
    <w:rsid w:val="00706343"/>
    <w:rsid w:val="0070729A"/>
    <w:rsid w:val="00710155"/>
    <w:rsid w:val="00710EE7"/>
    <w:rsid w:val="00713D39"/>
    <w:rsid w:val="00714073"/>
    <w:rsid w:val="00714284"/>
    <w:rsid w:val="007146C9"/>
    <w:rsid w:val="007154A2"/>
    <w:rsid w:val="00716B64"/>
    <w:rsid w:val="007178F5"/>
    <w:rsid w:val="00717CB1"/>
    <w:rsid w:val="00720864"/>
    <w:rsid w:val="007216A7"/>
    <w:rsid w:val="00726278"/>
    <w:rsid w:val="00727AF4"/>
    <w:rsid w:val="00727DB8"/>
    <w:rsid w:val="007318BC"/>
    <w:rsid w:val="0073270B"/>
    <w:rsid w:val="00732AE0"/>
    <w:rsid w:val="00732B45"/>
    <w:rsid w:val="00733CB2"/>
    <w:rsid w:val="007402E2"/>
    <w:rsid w:val="00740844"/>
    <w:rsid w:val="00740A9C"/>
    <w:rsid w:val="00740DB9"/>
    <w:rsid w:val="007425D5"/>
    <w:rsid w:val="00742AD7"/>
    <w:rsid w:val="007437B8"/>
    <w:rsid w:val="00744096"/>
    <w:rsid w:val="00745917"/>
    <w:rsid w:val="00746533"/>
    <w:rsid w:val="007473F5"/>
    <w:rsid w:val="00747BEA"/>
    <w:rsid w:val="00747BF4"/>
    <w:rsid w:val="00750686"/>
    <w:rsid w:val="00751B0C"/>
    <w:rsid w:val="00753C0F"/>
    <w:rsid w:val="0075400D"/>
    <w:rsid w:val="00756E34"/>
    <w:rsid w:val="007578B2"/>
    <w:rsid w:val="00757ACC"/>
    <w:rsid w:val="00760120"/>
    <w:rsid w:val="007617DB"/>
    <w:rsid w:val="00761824"/>
    <w:rsid w:val="00761D02"/>
    <w:rsid w:val="00761FEF"/>
    <w:rsid w:val="007625B8"/>
    <w:rsid w:val="00762A89"/>
    <w:rsid w:val="0076326C"/>
    <w:rsid w:val="00763E32"/>
    <w:rsid w:val="00763F29"/>
    <w:rsid w:val="00765162"/>
    <w:rsid w:val="00765B7B"/>
    <w:rsid w:val="007664E7"/>
    <w:rsid w:val="007722A0"/>
    <w:rsid w:val="007725FF"/>
    <w:rsid w:val="00772EC2"/>
    <w:rsid w:val="00773244"/>
    <w:rsid w:val="0077369E"/>
    <w:rsid w:val="007749CF"/>
    <w:rsid w:val="00774D94"/>
    <w:rsid w:val="007751F0"/>
    <w:rsid w:val="00775FCA"/>
    <w:rsid w:val="00777BD2"/>
    <w:rsid w:val="00777F2B"/>
    <w:rsid w:val="00780126"/>
    <w:rsid w:val="00780F41"/>
    <w:rsid w:val="0078135A"/>
    <w:rsid w:val="00781A9E"/>
    <w:rsid w:val="00782A6F"/>
    <w:rsid w:val="00783548"/>
    <w:rsid w:val="007837A8"/>
    <w:rsid w:val="00784965"/>
    <w:rsid w:val="00785305"/>
    <w:rsid w:val="007870B6"/>
    <w:rsid w:val="00790553"/>
    <w:rsid w:val="00790798"/>
    <w:rsid w:val="00790D7E"/>
    <w:rsid w:val="00794165"/>
    <w:rsid w:val="00794EE3"/>
    <w:rsid w:val="00795C04"/>
    <w:rsid w:val="00796704"/>
    <w:rsid w:val="0079742E"/>
    <w:rsid w:val="00797641"/>
    <w:rsid w:val="007A01E7"/>
    <w:rsid w:val="007A078D"/>
    <w:rsid w:val="007A0B42"/>
    <w:rsid w:val="007A2903"/>
    <w:rsid w:val="007A47E3"/>
    <w:rsid w:val="007A53A2"/>
    <w:rsid w:val="007A5BBF"/>
    <w:rsid w:val="007A7099"/>
    <w:rsid w:val="007A7194"/>
    <w:rsid w:val="007A7873"/>
    <w:rsid w:val="007A7C69"/>
    <w:rsid w:val="007B1C6C"/>
    <w:rsid w:val="007B1E72"/>
    <w:rsid w:val="007B214D"/>
    <w:rsid w:val="007B2ED6"/>
    <w:rsid w:val="007B3788"/>
    <w:rsid w:val="007B43A3"/>
    <w:rsid w:val="007B50A0"/>
    <w:rsid w:val="007B5B40"/>
    <w:rsid w:val="007B76E6"/>
    <w:rsid w:val="007B7AFA"/>
    <w:rsid w:val="007C0106"/>
    <w:rsid w:val="007C0A8C"/>
    <w:rsid w:val="007C13BA"/>
    <w:rsid w:val="007C1895"/>
    <w:rsid w:val="007C2663"/>
    <w:rsid w:val="007C3260"/>
    <w:rsid w:val="007C37F6"/>
    <w:rsid w:val="007C46F0"/>
    <w:rsid w:val="007C539E"/>
    <w:rsid w:val="007C5C7A"/>
    <w:rsid w:val="007D063E"/>
    <w:rsid w:val="007D12DB"/>
    <w:rsid w:val="007D1AFC"/>
    <w:rsid w:val="007D282E"/>
    <w:rsid w:val="007D47BD"/>
    <w:rsid w:val="007D4CBD"/>
    <w:rsid w:val="007D4FA7"/>
    <w:rsid w:val="007D550C"/>
    <w:rsid w:val="007D5634"/>
    <w:rsid w:val="007D5B67"/>
    <w:rsid w:val="007D5C97"/>
    <w:rsid w:val="007D64E5"/>
    <w:rsid w:val="007D6D65"/>
    <w:rsid w:val="007D7156"/>
    <w:rsid w:val="007D7997"/>
    <w:rsid w:val="007E1A1D"/>
    <w:rsid w:val="007E2C1F"/>
    <w:rsid w:val="007E3446"/>
    <w:rsid w:val="007E4C53"/>
    <w:rsid w:val="007E4EF5"/>
    <w:rsid w:val="007E55DE"/>
    <w:rsid w:val="007E5693"/>
    <w:rsid w:val="007E5C46"/>
    <w:rsid w:val="007E61AD"/>
    <w:rsid w:val="007E7172"/>
    <w:rsid w:val="007F0824"/>
    <w:rsid w:val="007F0A8B"/>
    <w:rsid w:val="007F0B0F"/>
    <w:rsid w:val="007F15CC"/>
    <w:rsid w:val="007F3EC0"/>
    <w:rsid w:val="007F3F8B"/>
    <w:rsid w:val="007F4007"/>
    <w:rsid w:val="007F4621"/>
    <w:rsid w:val="007F4977"/>
    <w:rsid w:val="007F5455"/>
    <w:rsid w:val="007F6345"/>
    <w:rsid w:val="00800FB6"/>
    <w:rsid w:val="00801B0E"/>
    <w:rsid w:val="00801C37"/>
    <w:rsid w:val="00803324"/>
    <w:rsid w:val="00803387"/>
    <w:rsid w:val="00806AEF"/>
    <w:rsid w:val="00807CA6"/>
    <w:rsid w:val="00807D38"/>
    <w:rsid w:val="00807EED"/>
    <w:rsid w:val="008101A3"/>
    <w:rsid w:val="00810775"/>
    <w:rsid w:val="008113D5"/>
    <w:rsid w:val="00811C3C"/>
    <w:rsid w:val="00812326"/>
    <w:rsid w:val="008146F8"/>
    <w:rsid w:val="008156EB"/>
    <w:rsid w:val="0081672E"/>
    <w:rsid w:val="00816E04"/>
    <w:rsid w:val="008202A3"/>
    <w:rsid w:val="00820974"/>
    <w:rsid w:val="00820A90"/>
    <w:rsid w:val="00820B13"/>
    <w:rsid w:val="00820EAE"/>
    <w:rsid w:val="008227DB"/>
    <w:rsid w:val="00822959"/>
    <w:rsid w:val="00823DF4"/>
    <w:rsid w:val="008240F5"/>
    <w:rsid w:val="0082473A"/>
    <w:rsid w:val="00825944"/>
    <w:rsid w:val="00826553"/>
    <w:rsid w:val="008270C3"/>
    <w:rsid w:val="0082734E"/>
    <w:rsid w:val="00830132"/>
    <w:rsid w:val="0083131A"/>
    <w:rsid w:val="008318C7"/>
    <w:rsid w:val="008359D9"/>
    <w:rsid w:val="00835A45"/>
    <w:rsid w:val="00835CCC"/>
    <w:rsid w:val="00836941"/>
    <w:rsid w:val="00836FE6"/>
    <w:rsid w:val="00837AE3"/>
    <w:rsid w:val="00837DFC"/>
    <w:rsid w:val="0084080F"/>
    <w:rsid w:val="008422BF"/>
    <w:rsid w:val="0084337B"/>
    <w:rsid w:val="00844AD1"/>
    <w:rsid w:val="008471B7"/>
    <w:rsid w:val="00847D46"/>
    <w:rsid w:val="0085029A"/>
    <w:rsid w:val="0085096E"/>
    <w:rsid w:val="00850BD8"/>
    <w:rsid w:val="00852115"/>
    <w:rsid w:val="00855171"/>
    <w:rsid w:val="00856100"/>
    <w:rsid w:val="00860495"/>
    <w:rsid w:val="008611AD"/>
    <w:rsid w:val="00861320"/>
    <w:rsid w:val="008626E2"/>
    <w:rsid w:val="0086367F"/>
    <w:rsid w:val="0086373E"/>
    <w:rsid w:val="00865075"/>
    <w:rsid w:val="00865EF0"/>
    <w:rsid w:val="0087159E"/>
    <w:rsid w:val="008716CE"/>
    <w:rsid w:val="00871C36"/>
    <w:rsid w:val="00872620"/>
    <w:rsid w:val="008741F2"/>
    <w:rsid w:val="00874FBF"/>
    <w:rsid w:val="00875F7E"/>
    <w:rsid w:val="008761EA"/>
    <w:rsid w:val="00876344"/>
    <w:rsid w:val="0087693F"/>
    <w:rsid w:val="00877650"/>
    <w:rsid w:val="00877F30"/>
    <w:rsid w:val="008803D8"/>
    <w:rsid w:val="008803E1"/>
    <w:rsid w:val="00881CD8"/>
    <w:rsid w:val="00881FCF"/>
    <w:rsid w:val="00884656"/>
    <w:rsid w:val="00884E8C"/>
    <w:rsid w:val="008851E9"/>
    <w:rsid w:val="00885487"/>
    <w:rsid w:val="00886BA2"/>
    <w:rsid w:val="00890815"/>
    <w:rsid w:val="00892341"/>
    <w:rsid w:val="00892838"/>
    <w:rsid w:val="00892AA8"/>
    <w:rsid w:val="00892B1F"/>
    <w:rsid w:val="00893BCD"/>
    <w:rsid w:val="00894F68"/>
    <w:rsid w:val="008955B3"/>
    <w:rsid w:val="0089710C"/>
    <w:rsid w:val="0089763A"/>
    <w:rsid w:val="00897646"/>
    <w:rsid w:val="00897BAF"/>
    <w:rsid w:val="00897EB3"/>
    <w:rsid w:val="008A0346"/>
    <w:rsid w:val="008A23C6"/>
    <w:rsid w:val="008A33AC"/>
    <w:rsid w:val="008A3ABF"/>
    <w:rsid w:val="008A3B17"/>
    <w:rsid w:val="008A42F8"/>
    <w:rsid w:val="008A4426"/>
    <w:rsid w:val="008A55F2"/>
    <w:rsid w:val="008A66C0"/>
    <w:rsid w:val="008A6869"/>
    <w:rsid w:val="008A68AF"/>
    <w:rsid w:val="008A69C4"/>
    <w:rsid w:val="008A7623"/>
    <w:rsid w:val="008A7C2E"/>
    <w:rsid w:val="008A7F3D"/>
    <w:rsid w:val="008B093F"/>
    <w:rsid w:val="008B0A3B"/>
    <w:rsid w:val="008B1510"/>
    <w:rsid w:val="008B1F9B"/>
    <w:rsid w:val="008B24D6"/>
    <w:rsid w:val="008B2AB5"/>
    <w:rsid w:val="008B3331"/>
    <w:rsid w:val="008B4F7A"/>
    <w:rsid w:val="008B5332"/>
    <w:rsid w:val="008B56D4"/>
    <w:rsid w:val="008B5BEB"/>
    <w:rsid w:val="008B64B4"/>
    <w:rsid w:val="008B722A"/>
    <w:rsid w:val="008B7D84"/>
    <w:rsid w:val="008C1C36"/>
    <w:rsid w:val="008C2B6D"/>
    <w:rsid w:val="008C3929"/>
    <w:rsid w:val="008C3B22"/>
    <w:rsid w:val="008C3C23"/>
    <w:rsid w:val="008C4C9F"/>
    <w:rsid w:val="008C5B33"/>
    <w:rsid w:val="008C660E"/>
    <w:rsid w:val="008C6B86"/>
    <w:rsid w:val="008C7AAE"/>
    <w:rsid w:val="008C7B8C"/>
    <w:rsid w:val="008D192B"/>
    <w:rsid w:val="008D231F"/>
    <w:rsid w:val="008D2367"/>
    <w:rsid w:val="008D3D9F"/>
    <w:rsid w:val="008D3F64"/>
    <w:rsid w:val="008D5470"/>
    <w:rsid w:val="008D5484"/>
    <w:rsid w:val="008D6D01"/>
    <w:rsid w:val="008D7547"/>
    <w:rsid w:val="008E0199"/>
    <w:rsid w:val="008E02F1"/>
    <w:rsid w:val="008E1495"/>
    <w:rsid w:val="008E3D78"/>
    <w:rsid w:val="008E407A"/>
    <w:rsid w:val="008E49C6"/>
    <w:rsid w:val="008E49D3"/>
    <w:rsid w:val="008E553F"/>
    <w:rsid w:val="008E55F7"/>
    <w:rsid w:val="008E5FFF"/>
    <w:rsid w:val="008E605D"/>
    <w:rsid w:val="008E7AC9"/>
    <w:rsid w:val="008E7BB6"/>
    <w:rsid w:val="008F0938"/>
    <w:rsid w:val="008F23E1"/>
    <w:rsid w:val="008F2CEF"/>
    <w:rsid w:val="008F3043"/>
    <w:rsid w:val="008F3B2F"/>
    <w:rsid w:val="008F4018"/>
    <w:rsid w:val="008F405A"/>
    <w:rsid w:val="008F47B6"/>
    <w:rsid w:val="008F4CFD"/>
    <w:rsid w:val="008F50B8"/>
    <w:rsid w:val="008F518D"/>
    <w:rsid w:val="008F51DB"/>
    <w:rsid w:val="008F5830"/>
    <w:rsid w:val="008F5873"/>
    <w:rsid w:val="008F6328"/>
    <w:rsid w:val="008F6FB9"/>
    <w:rsid w:val="008F766B"/>
    <w:rsid w:val="008F7B30"/>
    <w:rsid w:val="009002CC"/>
    <w:rsid w:val="009003BA"/>
    <w:rsid w:val="00903B18"/>
    <w:rsid w:val="00904D73"/>
    <w:rsid w:val="0090514F"/>
    <w:rsid w:val="009054A0"/>
    <w:rsid w:val="00905611"/>
    <w:rsid w:val="009069CB"/>
    <w:rsid w:val="00906B6D"/>
    <w:rsid w:val="009072EC"/>
    <w:rsid w:val="0090789B"/>
    <w:rsid w:val="0091064F"/>
    <w:rsid w:val="00910A8E"/>
    <w:rsid w:val="00910EBB"/>
    <w:rsid w:val="00911132"/>
    <w:rsid w:val="009119CF"/>
    <w:rsid w:val="00911CFD"/>
    <w:rsid w:val="00911FE6"/>
    <w:rsid w:val="00913933"/>
    <w:rsid w:val="00913AC6"/>
    <w:rsid w:val="00913EC2"/>
    <w:rsid w:val="00914B10"/>
    <w:rsid w:val="00915187"/>
    <w:rsid w:val="00916D1A"/>
    <w:rsid w:val="009205B6"/>
    <w:rsid w:val="00921FAF"/>
    <w:rsid w:val="0092294B"/>
    <w:rsid w:val="00923786"/>
    <w:rsid w:val="00924B68"/>
    <w:rsid w:val="009259D3"/>
    <w:rsid w:val="00926E00"/>
    <w:rsid w:val="009275BD"/>
    <w:rsid w:val="009311A2"/>
    <w:rsid w:val="009313B2"/>
    <w:rsid w:val="0093248B"/>
    <w:rsid w:val="00932B4F"/>
    <w:rsid w:val="00932C4C"/>
    <w:rsid w:val="00932CD5"/>
    <w:rsid w:val="00932E4C"/>
    <w:rsid w:val="009375A1"/>
    <w:rsid w:val="00937B99"/>
    <w:rsid w:val="009402B0"/>
    <w:rsid w:val="009410C3"/>
    <w:rsid w:val="009416D9"/>
    <w:rsid w:val="00941A42"/>
    <w:rsid w:val="009420A5"/>
    <w:rsid w:val="009422B1"/>
    <w:rsid w:val="00942526"/>
    <w:rsid w:val="009429EF"/>
    <w:rsid w:val="00942DE8"/>
    <w:rsid w:val="00943042"/>
    <w:rsid w:val="009433C2"/>
    <w:rsid w:val="0094347B"/>
    <w:rsid w:val="00943A7B"/>
    <w:rsid w:val="00944275"/>
    <w:rsid w:val="00944727"/>
    <w:rsid w:val="009452D1"/>
    <w:rsid w:val="0094594E"/>
    <w:rsid w:val="009468F4"/>
    <w:rsid w:val="009473B5"/>
    <w:rsid w:val="009506DE"/>
    <w:rsid w:val="00951164"/>
    <w:rsid w:val="00951C84"/>
    <w:rsid w:val="00951F96"/>
    <w:rsid w:val="00952D68"/>
    <w:rsid w:val="00954104"/>
    <w:rsid w:val="00954691"/>
    <w:rsid w:val="00954A69"/>
    <w:rsid w:val="009567B9"/>
    <w:rsid w:val="00956C7A"/>
    <w:rsid w:val="00957C9F"/>
    <w:rsid w:val="0096024A"/>
    <w:rsid w:val="00960EDE"/>
    <w:rsid w:val="00963CDD"/>
    <w:rsid w:val="00963DDE"/>
    <w:rsid w:val="00963F27"/>
    <w:rsid w:val="0096415F"/>
    <w:rsid w:val="00965BF5"/>
    <w:rsid w:val="00966E85"/>
    <w:rsid w:val="00967065"/>
    <w:rsid w:val="00967E84"/>
    <w:rsid w:val="009710B7"/>
    <w:rsid w:val="009710DF"/>
    <w:rsid w:val="009712DC"/>
    <w:rsid w:val="00971A0B"/>
    <w:rsid w:val="00972205"/>
    <w:rsid w:val="00972E8A"/>
    <w:rsid w:val="00973535"/>
    <w:rsid w:val="009749E6"/>
    <w:rsid w:val="009750DF"/>
    <w:rsid w:val="0097559A"/>
    <w:rsid w:val="00975B84"/>
    <w:rsid w:val="00976C1D"/>
    <w:rsid w:val="009800DA"/>
    <w:rsid w:val="009826FF"/>
    <w:rsid w:val="0098286A"/>
    <w:rsid w:val="009829F9"/>
    <w:rsid w:val="00983728"/>
    <w:rsid w:val="0098376C"/>
    <w:rsid w:val="0098417A"/>
    <w:rsid w:val="009844FA"/>
    <w:rsid w:val="009857FB"/>
    <w:rsid w:val="00985856"/>
    <w:rsid w:val="00985A29"/>
    <w:rsid w:val="00985BFC"/>
    <w:rsid w:val="00985F6E"/>
    <w:rsid w:val="009871CF"/>
    <w:rsid w:val="00987536"/>
    <w:rsid w:val="009875CF"/>
    <w:rsid w:val="00987C45"/>
    <w:rsid w:val="0099035B"/>
    <w:rsid w:val="009903D0"/>
    <w:rsid w:val="009924DD"/>
    <w:rsid w:val="00993487"/>
    <w:rsid w:val="009935A0"/>
    <w:rsid w:val="009939CA"/>
    <w:rsid w:val="0099457B"/>
    <w:rsid w:val="009950A5"/>
    <w:rsid w:val="00995445"/>
    <w:rsid w:val="00996265"/>
    <w:rsid w:val="00996974"/>
    <w:rsid w:val="009A00DE"/>
    <w:rsid w:val="009A0BE8"/>
    <w:rsid w:val="009A1AEF"/>
    <w:rsid w:val="009A1B22"/>
    <w:rsid w:val="009A2573"/>
    <w:rsid w:val="009A300F"/>
    <w:rsid w:val="009A346A"/>
    <w:rsid w:val="009A3977"/>
    <w:rsid w:val="009A406B"/>
    <w:rsid w:val="009A40EE"/>
    <w:rsid w:val="009A4D37"/>
    <w:rsid w:val="009A5828"/>
    <w:rsid w:val="009A6BBA"/>
    <w:rsid w:val="009A7011"/>
    <w:rsid w:val="009B0005"/>
    <w:rsid w:val="009B03F8"/>
    <w:rsid w:val="009B25A4"/>
    <w:rsid w:val="009B34CC"/>
    <w:rsid w:val="009B3817"/>
    <w:rsid w:val="009B3E6B"/>
    <w:rsid w:val="009B4124"/>
    <w:rsid w:val="009B4919"/>
    <w:rsid w:val="009B4A78"/>
    <w:rsid w:val="009B4DBC"/>
    <w:rsid w:val="009B60A4"/>
    <w:rsid w:val="009B698B"/>
    <w:rsid w:val="009B6B8E"/>
    <w:rsid w:val="009B700A"/>
    <w:rsid w:val="009C00FC"/>
    <w:rsid w:val="009C08BE"/>
    <w:rsid w:val="009C219A"/>
    <w:rsid w:val="009C3D83"/>
    <w:rsid w:val="009C5015"/>
    <w:rsid w:val="009C5138"/>
    <w:rsid w:val="009C5547"/>
    <w:rsid w:val="009C6159"/>
    <w:rsid w:val="009C6A79"/>
    <w:rsid w:val="009C73AE"/>
    <w:rsid w:val="009C7DCC"/>
    <w:rsid w:val="009D16DE"/>
    <w:rsid w:val="009D1AC7"/>
    <w:rsid w:val="009D1B89"/>
    <w:rsid w:val="009D23FE"/>
    <w:rsid w:val="009D262B"/>
    <w:rsid w:val="009D32D5"/>
    <w:rsid w:val="009D366B"/>
    <w:rsid w:val="009D39C6"/>
    <w:rsid w:val="009D3FD8"/>
    <w:rsid w:val="009D48EE"/>
    <w:rsid w:val="009D4DA6"/>
    <w:rsid w:val="009D4F9E"/>
    <w:rsid w:val="009D52F3"/>
    <w:rsid w:val="009D53AB"/>
    <w:rsid w:val="009D75B0"/>
    <w:rsid w:val="009D7AD3"/>
    <w:rsid w:val="009E3742"/>
    <w:rsid w:val="009E6025"/>
    <w:rsid w:val="009E60B8"/>
    <w:rsid w:val="009E6621"/>
    <w:rsid w:val="009E6E50"/>
    <w:rsid w:val="009E7306"/>
    <w:rsid w:val="009E7711"/>
    <w:rsid w:val="009E7CF7"/>
    <w:rsid w:val="009E7D1D"/>
    <w:rsid w:val="009F0DCC"/>
    <w:rsid w:val="009F0F0E"/>
    <w:rsid w:val="009F2927"/>
    <w:rsid w:val="009F2C95"/>
    <w:rsid w:val="009F4BE5"/>
    <w:rsid w:val="009F4CBB"/>
    <w:rsid w:val="009F51F7"/>
    <w:rsid w:val="009F5B20"/>
    <w:rsid w:val="00A00D04"/>
    <w:rsid w:val="00A01142"/>
    <w:rsid w:val="00A01BD7"/>
    <w:rsid w:val="00A02A18"/>
    <w:rsid w:val="00A0461D"/>
    <w:rsid w:val="00A0587F"/>
    <w:rsid w:val="00A06341"/>
    <w:rsid w:val="00A06BE5"/>
    <w:rsid w:val="00A06FC7"/>
    <w:rsid w:val="00A100D6"/>
    <w:rsid w:val="00A11E07"/>
    <w:rsid w:val="00A12075"/>
    <w:rsid w:val="00A12B62"/>
    <w:rsid w:val="00A12F87"/>
    <w:rsid w:val="00A134BF"/>
    <w:rsid w:val="00A13908"/>
    <w:rsid w:val="00A13E90"/>
    <w:rsid w:val="00A1487D"/>
    <w:rsid w:val="00A15C06"/>
    <w:rsid w:val="00A17D49"/>
    <w:rsid w:val="00A20B21"/>
    <w:rsid w:val="00A21042"/>
    <w:rsid w:val="00A2104F"/>
    <w:rsid w:val="00A22237"/>
    <w:rsid w:val="00A22C5B"/>
    <w:rsid w:val="00A23590"/>
    <w:rsid w:val="00A2413F"/>
    <w:rsid w:val="00A25478"/>
    <w:rsid w:val="00A261E5"/>
    <w:rsid w:val="00A278F2"/>
    <w:rsid w:val="00A27B0C"/>
    <w:rsid w:val="00A27BA9"/>
    <w:rsid w:val="00A27C13"/>
    <w:rsid w:val="00A30EB6"/>
    <w:rsid w:val="00A313AA"/>
    <w:rsid w:val="00A316A5"/>
    <w:rsid w:val="00A31A6D"/>
    <w:rsid w:val="00A34148"/>
    <w:rsid w:val="00A35EE9"/>
    <w:rsid w:val="00A36087"/>
    <w:rsid w:val="00A36C5E"/>
    <w:rsid w:val="00A36F80"/>
    <w:rsid w:val="00A37F49"/>
    <w:rsid w:val="00A41357"/>
    <w:rsid w:val="00A4199E"/>
    <w:rsid w:val="00A42E97"/>
    <w:rsid w:val="00A432DA"/>
    <w:rsid w:val="00A4367B"/>
    <w:rsid w:val="00A448BC"/>
    <w:rsid w:val="00A44F16"/>
    <w:rsid w:val="00A44FB5"/>
    <w:rsid w:val="00A453FC"/>
    <w:rsid w:val="00A45647"/>
    <w:rsid w:val="00A45998"/>
    <w:rsid w:val="00A463D8"/>
    <w:rsid w:val="00A53CAA"/>
    <w:rsid w:val="00A5492E"/>
    <w:rsid w:val="00A54D66"/>
    <w:rsid w:val="00A55051"/>
    <w:rsid w:val="00A5532A"/>
    <w:rsid w:val="00A55A42"/>
    <w:rsid w:val="00A567B6"/>
    <w:rsid w:val="00A57EC2"/>
    <w:rsid w:val="00A606C6"/>
    <w:rsid w:val="00A61FE9"/>
    <w:rsid w:val="00A62571"/>
    <w:rsid w:val="00A62DB0"/>
    <w:rsid w:val="00A62E49"/>
    <w:rsid w:val="00A63221"/>
    <w:rsid w:val="00A637D5"/>
    <w:rsid w:val="00A6621E"/>
    <w:rsid w:val="00A66512"/>
    <w:rsid w:val="00A6682E"/>
    <w:rsid w:val="00A6687B"/>
    <w:rsid w:val="00A67314"/>
    <w:rsid w:val="00A674E5"/>
    <w:rsid w:val="00A71D55"/>
    <w:rsid w:val="00A7243B"/>
    <w:rsid w:val="00A736E3"/>
    <w:rsid w:val="00A73C7E"/>
    <w:rsid w:val="00A77F40"/>
    <w:rsid w:val="00A80215"/>
    <w:rsid w:val="00A82E2A"/>
    <w:rsid w:val="00A83015"/>
    <w:rsid w:val="00A83395"/>
    <w:rsid w:val="00A8357F"/>
    <w:rsid w:val="00A83D2F"/>
    <w:rsid w:val="00A87544"/>
    <w:rsid w:val="00A875A6"/>
    <w:rsid w:val="00A91B8D"/>
    <w:rsid w:val="00A92570"/>
    <w:rsid w:val="00A925AD"/>
    <w:rsid w:val="00A94C9B"/>
    <w:rsid w:val="00A977A9"/>
    <w:rsid w:val="00A97D63"/>
    <w:rsid w:val="00A97F7C"/>
    <w:rsid w:val="00AA052B"/>
    <w:rsid w:val="00AA1870"/>
    <w:rsid w:val="00AA498E"/>
    <w:rsid w:val="00AA5CD7"/>
    <w:rsid w:val="00AA69DD"/>
    <w:rsid w:val="00AB017A"/>
    <w:rsid w:val="00AB04E1"/>
    <w:rsid w:val="00AB0B80"/>
    <w:rsid w:val="00AB1247"/>
    <w:rsid w:val="00AB1899"/>
    <w:rsid w:val="00AB1E50"/>
    <w:rsid w:val="00AB1FF6"/>
    <w:rsid w:val="00AB3207"/>
    <w:rsid w:val="00AB3B6B"/>
    <w:rsid w:val="00AB4FC0"/>
    <w:rsid w:val="00AB50CF"/>
    <w:rsid w:val="00AB5162"/>
    <w:rsid w:val="00AB5B3E"/>
    <w:rsid w:val="00AC06F3"/>
    <w:rsid w:val="00AC0F72"/>
    <w:rsid w:val="00AC1BC7"/>
    <w:rsid w:val="00AC241C"/>
    <w:rsid w:val="00AC29E3"/>
    <w:rsid w:val="00AC5445"/>
    <w:rsid w:val="00AC5521"/>
    <w:rsid w:val="00AC7771"/>
    <w:rsid w:val="00AD04BF"/>
    <w:rsid w:val="00AD1EB2"/>
    <w:rsid w:val="00AD29E8"/>
    <w:rsid w:val="00AD3279"/>
    <w:rsid w:val="00AD3439"/>
    <w:rsid w:val="00AD5439"/>
    <w:rsid w:val="00AD6FB3"/>
    <w:rsid w:val="00AD7A67"/>
    <w:rsid w:val="00AD7D54"/>
    <w:rsid w:val="00AD7DC1"/>
    <w:rsid w:val="00AD7FEC"/>
    <w:rsid w:val="00AE13C2"/>
    <w:rsid w:val="00AE173B"/>
    <w:rsid w:val="00AE1945"/>
    <w:rsid w:val="00AE1A3A"/>
    <w:rsid w:val="00AE25C5"/>
    <w:rsid w:val="00AE358A"/>
    <w:rsid w:val="00AE65D8"/>
    <w:rsid w:val="00AE757E"/>
    <w:rsid w:val="00AE77B0"/>
    <w:rsid w:val="00AF0067"/>
    <w:rsid w:val="00AF1FAC"/>
    <w:rsid w:val="00AF2E82"/>
    <w:rsid w:val="00AF33A9"/>
    <w:rsid w:val="00AF4E4D"/>
    <w:rsid w:val="00AF4F23"/>
    <w:rsid w:val="00AF5459"/>
    <w:rsid w:val="00AF5546"/>
    <w:rsid w:val="00AF5EF9"/>
    <w:rsid w:val="00AF7731"/>
    <w:rsid w:val="00B035D6"/>
    <w:rsid w:val="00B03958"/>
    <w:rsid w:val="00B03CB1"/>
    <w:rsid w:val="00B049B9"/>
    <w:rsid w:val="00B051DE"/>
    <w:rsid w:val="00B06922"/>
    <w:rsid w:val="00B06ADD"/>
    <w:rsid w:val="00B079DD"/>
    <w:rsid w:val="00B12FC1"/>
    <w:rsid w:val="00B13559"/>
    <w:rsid w:val="00B1475D"/>
    <w:rsid w:val="00B15080"/>
    <w:rsid w:val="00B153E5"/>
    <w:rsid w:val="00B156A5"/>
    <w:rsid w:val="00B156C0"/>
    <w:rsid w:val="00B15CEA"/>
    <w:rsid w:val="00B16424"/>
    <w:rsid w:val="00B16510"/>
    <w:rsid w:val="00B1658F"/>
    <w:rsid w:val="00B166E0"/>
    <w:rsid w:val="00B16A82"/>
    <w:rsid w:val="00B179AE"/>
    <w:rsid w:val="00B205FA"/>
    <w:rsid w:val="00B21C17"/>
    <w:rsid w:val="00B22536"/>
    <w:rsid w:val="00B22C38"/>
    <w:rsid w:val="00B22F5D"/>
    <w:rsid w:val="00B25CD1"/>
    <w:rsid w:val="00B25ECA"/>
    <w:rsid w:val="00B2753B"/>
    <w:rsid w:val="00B303F6"/>
    <w:rsid w:val="00B3070A"/>
    <w:rsid w:val="00B3072B"/>
    <w:rsid w:val="00B32974"/>
    <w:rsid w:val="00B32AD3"/>
    <w:rsid w:val="00B335AC"/>
    <w:rsid w:val="00B33AC4"/>
    <w:rsid w:val="00B33D13"/>
    <w:rsid w:val="00B34E48"/>
    <w:rsid w:val="00B35260"/>
    <w:rsid w:val="00B36FC1"/>
    <w:rsid w:val="00B37448"/>
    <w:rsid w:val="00B402AE"/>
    <w:rsid w:val="00B40E7E"/>
    <w:rsid w:val="00B41837"/>
    <w:rsid w:val="00B41BFB"/>
    <w:rsid w:val="00B41D37"/>
    <w:rsid w:val="00B42464"/>
    <w:rsid w:val="00B4291A"/>
    <w:rsid w:val="00B42F62"/>
    <w:rsid w:val="00B441D3"/>
    <w:rsid w:val="00B44AB6"/>
    <w:rsid w:val="00B45683"/>
    <w:rsid w:val="00B4596A"/>
    <w:rsid w:val="00B45F78"/>
    <w:rsid w:val="00B463FB"/>
    <w:rsid w:val="00B472A2"/>
    <w:rsid w:val="00B501ED"/>
    <w:rsid w:val="00B50661"/>
    <w:rsid w:val="00B50790"/>
    <w:rsid w:val="00B523EC"/>
    <w:rsid w:val="00B524CC"/>
    <w:rsid w:val="00B527AC"/>
    <w:rsid w:val="00B52938"/>
    <w:rsid w:val="00B530D1"/>
    <w:rsid w:val="00B5405C"/>
    <w:rsid w:val="00B54855"/>
    <w:rsid w:val="00B54AAE"/>
    <w:rsid w:val="00B55040"/>
    <w:rsid w:val="00B55B43"/>
    <w:rsid w:val="00B572B8"/>
    <w:rsid w:val="00B57C5A"/>
    <w:rsid w:val="00B602CF"/>
    <w:rsid w:val="00B60DEF"/>
    <w:rsid w:val="00B61179"/>
    <w:rsid w:val="00B61799"/>
    <w:rsid w:val="00B61FB4"/>
    <w:rsid w:val="00B623E6"/>
    <w:rsid w:val="00B6286B"/>
    <w:rsid w:val="00B63528"/>
    <w:rsid w:val="00B6497B"/>
    <w:rsid w:val="00B65946"/>
    <w:rsid w:val="00B6645C"/>
    <w:rsid w:val="00B67ECE"/>
    <w:rsid w:val="00B7063D"/>
    <w:rsid w:val="00B71328"/>
    <w:rsid w:val="00B7190D"/>
    <w:rsid w:val="00B7236D"/>
    <w:rsid w:val="00B72675"/>
    <w:rsid w:val="00B73401"/>
    <w:rsid w:val="00B74E84"/>
    <w:rsid w:val="00B75BD1"/>
    <w:rsid w:val="00B77121"/>
    <w:rsid w:val="00B77575"/>
    <w:rsid w:val="00B77604"/>
    <w:rsid w:val="00B77940"/>
    <w:rsid w:val="00B81469"/>
    <w:rsid w:val="00B824FB"/>
    <w:rsid w:val="00B82F86"/>
    <w:rsid w:val="00B83872"/>
    <w:rsid w:val="00B84279"/>
    <w:rsid w:val="00B842E5"/>
    <w:rsid w:val="00B86F79"/>
    <w:rsid w:val="00B870FC"/>
    <w:rsid w:val="00B87123"/>
    <w:rsid w:val="00B911BE"/>
    <w:rsid w:val="00B929E1"/>
    <w:rsid w:val="00B930F1"/>
    <w:rsid w:val="00B93123"/>
    <w:rsid w:val="00B9369B"/>
    <w:rsid w:val="00B94A57"/>
    <w:rsid w:val="00B95F7C"/>
    <w:rsid w:val="00B96B8D"/>
    <w:rsid w:val="00BA010F"/>
    <w:rsid w:val="00BA184C"/>
    <w:rsid w:val="00BA2306"/>
    <w:rsid w:val="00BA3540"/>
    <w:rsid w:val="00BA3B8D"/>
    <w:rsid w:val="00BA3D56"/>
    <w:rsid w:val="00BA4C9A"/>
    <w:rsid w:val="00BA51A5"/>
    <w:rsid w:val="00BA7B83"/>
    <w:rsid w:val="00BB00FE"/>
    <w:rsid w:val="00BB028C"/>
    <w:rsid w:val="00BB063D"/>
    <w:rsid w:val="00BB1150"/>
    <w:rsid w:val="00BB13D1"/>
    <w:rsid w:val="00BB1CB1"/>
    <w:rsid w:val="00BB1D51"/>
    <w:rsid w:val="00BB29AD"/>
    <w:rsid w:val="00BB3C51"/>
    <w:rsid w:val="00BB52DA"/>
    <w:rsid w:val="00BB61A0"/>
    <w:rsid w:val="00BB67A7"/>
    <w:rsid w:val="00BC013C"/>
    <w:rsid w:val="00BC0690"/>
    <w:rsid w:val="00BC0691"/>
    <w:rsid w:val="00BC19E7"/>
    <w:rsid w:val="00BC1A35"/>
    <w:rsid w:val="00BC2229"/>
    <w:rsid w:val="00BC3128"/>
    <w:rsid w:val="00BC4C18"/>
    <w:rsid w:val="00BC4C65"/>
    <w:rsid w:val="00BC66D8"/>
    <w:rsid w:val="00BC6A98"/>
    <w:rsid w:val="00BC7120"/>
    <w:rsid w:val="00BC790E"/>
    <w:rsid w:val="00BD0412"/>
    <w:rsid w:val="00BD1CD6"/>
    <w:rsid w:val="00BD46AA"/>
    <w:rsid w:val="00BD7676"/>
    <w:rsid w:val="00BD7867"/>
    <w:rsid w:val="00BE079C"/>
    <w:rsid w:val="00BE0FF9"/>
    <w:rsid w:val="00BE16C9"/>
    <w:rsid w:val="00BE1F4E"/>
    <w:rsid w:val="00BE23E4"/>
    <w:rsid w:val="00BE29B1"/>
    <w:rsid w:val="00BE4787"/>
    <w:rsid w:val="00BE4B8E"/>
    <w:rsid w:val="00BE4E49"/>
    <w:rsid w:val="00BE5358"/>
    <w:rsid w:val="00BE5573"/>
    <w:rsid w:val="00BF0851"/>
    <w:rsid w:val="00BF16A1"/>
    <w:rsid w:val="00BF2789"/>
    <w:rsid w:val="00BF27DF"/>
    <w:rsid w:val="00BF2BA7"/>
    <w:rsid w:val="00BF36A5"/>
    <w:rsid w:val="00BF39EF"/>
    <w:rsid w:val="00BF414C"/>
    <w:rsid w:val="00BF4833"/>
    <w:rsid w:val="00BF60BB"/>
    <w:rsid w:val="00BF6A0E"/>
    <w:rsid w:val="00C003AC"/>
    <w:rsid w:val="00C0073F"/>
    <w:rsid w:val="00C01799"/>
    <w:rsid w:val="00C03097"/>
    <w:rsid w:val="00C0417D"/>
    <w:rsid w:val="00C04385"/>
    <w:rsid w:val="00C0579F"/>
    <w:rsid w:val="00C06A39"/>
    <w:rsid w:val="00C07715"/>
    <w:rsid w:val="00C077B6"/>
    <w:rsid w:val="00C1017A"/>
    <w:rsid w:val="00C108D2"/>
    <w:rsid w:val="00C11D4D"/>
    <w:rsid w:val="00C12EAF"/>
    <w:rsid w:val="00C12FCC"/>
    <w:rsid w:val="00C14B2E"/>
    <w:rsid w:val="00C14B4A"/>
    <w:rsid w:val="00C1657C"/>
    <w:rsid w:val="00C16FED"/>
    <w:rsid w:val="00C21CD0"/>
    <w:rsid w:val="00C22108"/>
    <w:rsid w:val="00C22297"/>
    <w:rsid w:val="00C24CAA"/>
    <w:rsid w:val="00C2529E"/>
    <w:rsid w:val="00C2659D"/>
    <w:rsid w:val="00C26F2A"/>
    <w:rsid w:val="00C27014"/>
    <w:rsid w:val="00C27F13"/>
    <w:rsid w:val="00C319BA"/>
    <w:rsid w:val="00C31D43"/>
    <w:rsid w:val="00C32332"/>
    <w:rsid w:val="00C328CD"/>
    <w:rsid w:val="00C32C45"/>
    <w:rsid w:val="00C3409C"/>
    <w:rsid w:val="00C364A2"/>
    <w:rsid w:val="00C41089"/>
    <w:rsid w:val="00C4168A"/>
    <w:rsid w:val="00C41709"/>
    <w:rsid w:val="00C42211"/>
    <w:rsid w:val="00C4288C"/>
    <w:rsid w:val="00C44144"/>
    <w:rsid w:val="00C44396"/>
    <w:rsid w:val="00C468CD"/>
    <w:rsid w:val="00C503BB"/>
    <w:rsid w:val="00C52A39"/>
    <w:rsid w:val="00C52DED"/>
    <w:rsid w:val="00C5310C"/>
    <w:rsid w:val="00C55873"/>
    <w:rsid w:val="00C57786"/>
    <w:rsid w:val="00C60117"/>
    <w:rsid w:val="00C62488"/>
    <w:rsid w:val="00C62569"/>
    <w:rsid w:val="00C6284C"/>
    <w:rsid w:val="00C6368D"/>
    <w:rsid w:val="00C637EA"/>
    <w:rsid w:val="00C63968"/>
    <w:rsid w:val="00C64306"/>
    <w:rsid w:val="00C67770"/>
    <w:rsid w:val="00C709FA"/>
    <w:rsid w:val="00C7177B"/>
    <w:rsid w:val="00C71C3F"/>
    <w:rsid w:val="00C72CE3"/>
    <w:rsid w:val="00C7307E"/>
    <w:rsid w:val="00C735A5"/>
    <w:rsid w:val="00C738DB"/>
    <w:rsid w:val="00C76672"/>
    <w:rsid w:val="00C76C0B"/>
    <w:rsid w:val="00C777B7"/>
    <w:rsid w:val="00C8074C"/>
    <w:rsid w:val="00C812E6"/>
    <w:rsid w:val="00C81FEB"/>
    <w:rsid w:val="00C82DAF"/>
    <w:rsid w:val="00C835F8"/>
    <w:rsid w:val="00C8673B"/>
    <w:rsid w:val="00C87A30"/>
    <w:rsid w:val="00C9039A"/>
    <w:rsid w:val="00C90DBA"/>
    <w:rsid w:val="00C91934"/>
    <w:rsid w:val="00C91E6D"/>
    <w:rsid w:val="00C936C7"/>
    <w:rsid w:val="00C93A74"/>
    <w:rsid w:val="00C943C0"/>
    <w:rsid w:val="00C951E0"/>
    <w:rsid w:val="00C9575F"/>
    <w:rsid w:val="00C95F51"/>
    <w:rsid w:val="00C96684"/>
    <w:rsid w:val="00C96798"/>
    <w:rsid w:val="00C96A64"/>
    <w:rsid w:val="00C97DB1"/>
    <w:rsid w:val="00C97EA8"/>
    <w:rsid w:val="00CA09F6"/>
    <w:rsid w:val="00CA0C29"/>
    <w:rsid w:val="00CA279B"/>
    <w:rsid w:val="00CA28F6"/>
    <w:rsid w:val="00CA6BC4"/>
    <w:rsid w:val="00CA6CCD"/>
    <w:rsid w:val="00CB0783"/>
    <w:rsid w:val="00CB0A20"/>
    <w:rsid w:val="00CB3CC5"/>
    <w:rsid w:val="00CB3DE0"/>
    <w:rsid w:val="00CB4484"/>
    <w:rsid w:val="00CC0C00"/>
    <w:rsid w:val="00CC0CC8"/>
    <w:rsid w:val="00CC2422"/>
    <w:rsid w:val="00CC2790"/>
    <w:rsid w:val="00CC2885"/>
    <w:rsid w:val="00CC29BC"/>
    <w:rsid w:val="00CC2CA6"/>
    <w:rsid w:val="00CC43D4"/>
    <w:rsid w:val="00CC45F7"/>
    <w:rsid w:val="00CC4CC1"/>
    <w:rsid w:val="00CC6144"/>
    <w:rsid w:val="00CC6B41"/>
    <w:rsid w:val="00CD0120"/>
    <w:rsid w:val="00CD2622"/>
    <w:rsid w:val="00CD3918"/>
    <w:rsid w:val="00CD3991"/>
    <w:rsid w:val="00CD4C96"/>
    <w:rsid w:val="00CD5078"/>
    <w:rsid w:val="00CD540C"/>
    <w:rsid w:val="00CD612A"/>
    <w:rsid w:val="00CD7CD3"/>
    <w:rsid w:val="00CE0346"/>
    <w:rsid w:val="00CE06EE"/>
    <w:rsid w:val="00CE078F"/>
    <w:rsid w:val="00CE1216"/>
    <w:rsid w:val="00CE151A"/>
    <w:rsid w:val="00CE1E65"/>
    <w:rsid w:val="00CE2844"/>
    <w:rsid w:val="00CE2890"/>
    <w:rsid w:val="00CE291E"/>
    <w:rsid w:val="00CE4934"/>
    <w:rsid w:val="00CE4AF6"/>
    <w:rsid w:val="00CE4FDF"/>
    <w:rsid w:val="00CE52E6"/>
    <w:rsid w:val="00CE71DE"/>
    <w:rsid w:val="00CE72A7"/>
    <w:rsid w:val="00CE74D8"/>
    <w:rsid w:val="00CE7572"/>
    <w:rsid w:val="00CE78FB"/>
    <w:rsid w:val="00CF14B4"/>
    <w:rsid w:val="00CF1AC2"/>
    <w:rsid w:val="00CF1C8A"/>
    <w:rsid w:val="00CF2B5E"/>
    <w:rsid w:val="00CF2CF3"/>
    <w:rsid w:val="00CF3389"/>
    <w:rsid w:val="00CF39FB"/>
    <w:rsid w:val="00CF4A77"/>
    <w:rsid w:val="00CF4C6E"/>
    <w:rsid w:val="00CF5487"/>
    <w:rsid w:val="00CF5F8D"/>
    <w:rsid w:val="00CF7467"/>
    <w:rsid w:val="00CF7755"/>
    <w:rsid w:val="00CF7826"/>
    <w:rsid w:val="00D00437"/>
    <w:rsid w:val="00D01684"/>
    <w:rsid w:val="00D020FD"/>
    <w:rsid w:val="00D023A8"/>
    <w:rsid w:val="00D0447D"/>
    <w:rsid w:val="00D076A4"/>
    <w:rsid w:val="00D10795"/>
    <w:rsid w:val="00D10BCE"/>
    <w:rsid w:val="00D1158F"/>
    <w:rsid w:val="00D13FF1"/>
    <w:rsid w:val="00D14746"/>
    <w:rsid w:val="00D14A21"/>
    <w:rsid w:val="00D14BCB"/>
    <w:rsid w:val="00D14C51"/>
    <w:rsid w:val="00D15205"/>
    <w:rsid w:val="00D15643"/>
    <w:rsid w:val="00D16830"/>
    <w:rsid w:val="00D16EBD"/>
    <w:rsid w:val="00D177C9"/>
    <w:rsid w:val="00D1796A"/>
    <w:rsid w:val="00D17BCA"/>
    <w:rsid w:val="00D20605"/>
    <w:rsid w:val="00D20A9E"/>
    <w:rsid w:val="00D20E06"/>
    <w:rsid w:val="00D210C2"/>
    <w:rsid w:val="00D2181F"/>
    <w:rsid w:val="00D220B0"/>
    <w:rsid w:val="00D229BA"/>
    <w:rsid w:val="00D234F4"/>
    <w:rsid w:val="00D235FE"/>
    <w:rsid w:val="00D23F67"/>
    <w:rsid w:val="00D24019"/>
    <w:rsid w:val="00D24141"/>
    <w:rsid w:val="00D24822"/>
    <w:rsid w:val="00D26AB4"/>
    <w:rsid w:val="00D27034"/>
    <w:rsid w:val="00D30AD0"/>
    <w:rsid w:val="00D31430"/>
    <w:rsid w:val="00D33C7C"/>
    <w:rsid w:val="00D33CF4"/>
    <w:rsid w:val="00D343F8"/>
    <w:rsid w:val="00D34517"/>
    <w:rsid w:val="00D347C9"/>
    <w:rsid w:val="00D377F3"/>
    <w:rsid w:val="00D37AD1"/>
    <w:rsid w:val="00D41EB5"/>
    <w:rsid w:val="00D430D4"/>
    <w:rsid w:val="00D43EB2"/>
    <w:rsid w:val="00D45798"/>
    <w:rsid w:val="00D45AAB"/>
    <w:rsid w:val="00D46E48"/>
    <w:rsid w:val="00D47FA3"/>
    <w:rsid w:val="00D51996"/>
    <w:rsid w:val="00D51A99"/>
    <w:rsid w:val="00D51BD7"/>
    <w:rsid w:val="00D51CF3"/>
    <w:rsid w:val="00D51F8B"/>
    <w:rsid w:val="00D5246F"/>
    <w:rsid w:val="00D52BBA"/>
    <w:rsid w:val="00D5302C"/>
    <w:rsid w:val="00D5553C"/>
    <w:rsid w:val="00D56355"/>
    <w:rsid w:val="00D5667A"/>
    <w:rsid w:val="00D57F55"/>
    <w:rsid w:val="00D60308"/>
    <w:rsid w:val="00D62B18"/>
    <w:rsid w:val="00D654C4"/>
    <w:rsid w:val="00D65C47"/>
    <w:rsid w:val="00D66289"/>
    <w:rsid w:val="00D6707E"/>
    <w:rsid w:val="00D670F8"/>
    <w:rsid w:val="00D67488"/>
    <w:rsid w:val="00D70DE1"/>
    <w:rsid w:val="00D70F1B"/>
    <w:rsid w:val="00D71995"/>
    <w:rsid w:val="00D729A1"/>
    <w:rsid w:val="00D73F80"/>
    <w:rsid w:val="00D75303"/>
    <w:rsid w:val="00D76E38"/>
    <w:rsid w:val="00D77094"/>
    <w:rsid w:val="00D77DE1"/>
    <w:rsid w:val="00D806E1"/>
    <w:rsid w:val="00D8078B"/>
    <w:rsid w:val="00D8106F"/>
    <w:rsid w:val="00D81FEB"/>
    <w:rsid w:val="00D823CE"/>
    <w:rsid w:val="00D8264F"/>
    <w:rsid w:val="00D833E2"/>
    <w:rsid w:val="00D836C2"/>
    <w:rsid w:val="00D840B3"/>
    <w:rsid w:val="00D8487F"/>
    <w:rsid w:val="00D8556F"/>
    <w:rsid w:val="00D8562D"/>
    <w:rsid w:val="00D85E91"/>
    <w:rsid w:val="00D85F6D"/>
    <w:rsid w:val="00D86543"/>
    <w:rsid w:val="00D8668A"/>
    <w:rsid w:val="00D87847"/>
    <w:rsid w:val="00D90004"/>
    <w:rsid w:val="00D902A2"/>
    <w:rsid w:val="00D9041C"/>
    <w:rsid w:val="00D90BC7"/>
    <w:rsid w:val="00D91184"/>
    <w:rsid w:val="00D9140C"/>
    <w:rsid w:val="00D915A8"/>
    <w:rsid w:val="00D9249F"/>
    <w:rsid w:val="00D92763"/>
    <w:rsid w:val="00D930E1"/>
    <w:rsid w:val="00D93DB1"/>
    <w:rsid w:val="00D943D8"/>
    <w:rsid w:val="00D94D75"/>
    <w:rsid w:val="00D94FD7"/>
    <w:rsid w:val="00D95423"/>
    <w:rsid w:val="00D9625D"/>
    <w:rsid w:val="00D9668C"/>
    <w:rsid w:val="00D974F7"/>
    <w:rsid w:val="00D9775B"/>
    <w:rsid w:val="00DA0282"/>
    <w:rsid w:val="00DA0441"/>
    <w:rsid w:val="00DA1646"/>
    <w:rsid w:val="00DA1CD4"/>
    <w:rsid w:val="00DA1F50"/>
    <w:rsid w:val="00DA2879"/>
    <w:rsid w:val="00DA2F5B"/>
    <w:rsid w:val="00DA3E60"/>
    <w:rsid w:val="00DA4A0F"/>
    <w:rsid w:val="00DA4F9F"/>
    <w:rsid w:val="00DA5124"/>
    <w:rsid w:val="00DA5199"/>
    <w:rsid w:val="00DA57D2"/>
    <w:rsid w:val="00DB1423"/>
    <w:rsid w:val="00DB15DE"/>
    <w:rsid w:val="00DB1C92"/>
    <w:rsid w:val="00DB1C94"/>
    <w:rsid w:val="00DB2239"/>
    <w:rsid w:val="00DB3314"/>
    <w:rsid w:val="00DB34FE"/>
    <w:rsid w:val="00DB3DDF"/>
    <w:rsid w:val="00DB4B3A"/>
    <w:rsid w:val="00DB53E4"/>
    <w:rsid w:val="00DB58CA"/>
    <w:rsid w:val="00DB5A1E"/>
    <w:rsid w:val="00DB5B2C"/>
    <w:rsid w:val="00DB5C24"/>
    <w:rsid w:val="00DB719E"/>
    <w:rsid w:val="00DC087C"/>
    <w:rsid w:val="00DC0D75"/>
    <w:rsid w:val="00DC1BA6"/>
    <w:rsid w:val="00DC2A46"/>
    <w:rsid w:val="00DC3083"/>
    <w:rsid w:val="00DC3F33"/>
    <w:rsid w:val="00DC4ADB"/>
    <w:rsid w:val="00DC5164"/>
    <w:rsid w:val="00DC6424"/>
    <w:rsid w:val="00DC65E8"/>
    <w:rsid w:val="00DC7CB1"/>
    <w:rsid w:val="00DD1EC5"/>
    <w:rsid w:val="00DD33C2"/>
    <w:rsid w:val="00DD387C"/>
    <w:rsid w:val="00DD5325"/>
    <w:rsid w:val="00DD6450"/>
    <w:rsid w:val="00DD7931"/>
    <w:rsid w:val="00DE17EA"/>
    <w:rsid w:val="00DE1AD7"/>
    <w:rsid w:val="00DE2359"/>
    <w:rsid w:val="00DE262A"/>
    <w:rsid w:val="00DE2FB7"/>
    <w:rsid w:val="00DE31C0"/>
    <w:rsid w:val="00DE3461"/>
    <w:rsid w:val="00DE4C8F"/>
    <w:rsid w:val="00DE6BCE"/>
    <w:rsid w:val="00DE7C3C"/>
    <w:rsid w:val="00DF0C1E"/>
    <w:rsid w:val="00DF0D05"/>
    <w:rsid w:val="00DF20EF"/>
    <w:rsid w:val="00DF2617"/>
    <w:rsid w:val="00DF2FE1"/>
    <w:rsid w:val="00DF30BC"/>
    <w:rsid w:val="00DF4D70"/>
    <w:rsid w:val="00DF592A"/>
    <w:rsid w:val="00DF6442"/>
    <w:rsid w:val="00DF7098"/>
    <w:rsid w:val="00DF7791"/>
    <w:rsid w:val="00E0044D"/>
    <w:rsid w:val="00E008E1"/>
    <w:rsid w:val="00E019A9"/>
    <w:rsid w:val="00E02570"/>
    <w:rsid w:val="00E029DC"/>
    <w:rsid w:val="00E03238"/>
    <w:rsid w:val="00E03CE6"/>
    <w:rsid w:val="00E050C7"/>
    <w:rsid w:val="00E05992"/>
    <w:rsid w:val="00E06943"/>
    <w:rsid w:val="00E07C64"/>
    <w:rsid w:val="00E120AF"/>
    <w:rsid w:val="00E1464D"/>
    <w:rsid w:val="00E15C69"/>
    <w:rsid w:val="00E168BA"/>
    <w:rsid w:val="00E17C16"/>
    <w:rsid w:val="00E20871"/>
    <w:rsid w:val="00E20D97"/>
    <w:rsid w:val="00E2178B"/>
    <w:rsid w:val="00E21D17"/>
    <w:rsid w:val="00E23003"/>
    <w:rsid w:val="00E2311A"/>
    <w:rsid w:val="00E23ACB"/>
    <w:rsid w:val="00E2574E"/>
    <w:rsid w:val="00E25C44"/>
    <w:rsid w:val="00E2641F"/>
    <w:rsid w:val="00E26C1E"/>
    <w:rsid w:val="00E27953"/>
    <w:rsid w:val="00E30BD0"/>
    <w:rsid w:val="00E31554"/>
    <w:rsid w:val="00E318E6"/>
    <w:rsid w:val="00E32423"/>
    <w:rsid w:val="00E32D6B"/>
    <w:rsid w:val="00E33A5E"/>
    <w:rsid w:val="00E34B4E"/>
    <w:rsid w:val="00E34C60"/>
    <w:rsid w:val="00E362CD"/>
    <w:rsid w:val="00E41BB7"/>
    <w:rsid w:val="00E43EE6"/>
    <w:rsid w:val="00E44423"/>
    <w:rsid w:val="00E454F5"/>
    <w:rsid w:val="00E45B27"/>
    <w:rsid w:val="00E45C3A"/>
    <w:rsid w:val="00E46003"/>
    <w:rsid w:val="00E47A7B"/>
    <w:rsid w:val="00E47F70"/>
    <w:rsid w:val="00E5117C"/>
    <w:rsid w:val="00E51B0B"/>
    <w:rsid w:val="00E51D81"/>
    <w:rsid w:val="00E52207"/>
    <w:rsid w:val="00E522A2"/>
    <w:rsid w:val="00E52D85"/>
    <w:rsid w:val="00E52DC6"/>
    <w:rsid w:val="00E5464B"/>
    <w:rsid w:val="00E54A9E"/>
    <w:rsid w:val="00E550F1"/>
    <w:rsid w:val="00E5670A"/>
    <w:rsid w:val="00E56ADF"/>
    <w:rsid w:val="00E57131"/>
    <w:rsid w:val="00E57A02"/>
    <w:rsid w:val="00E6085E"/>
    <w:rsid w:val="00E6164F"/>
    <w:rsid w:val="00E618D6"/>
    <w:rsid w:val="00E638C5"/>
    <w:rsid w:val="00E6443C"/>
    <w:rsid w:val="00E66E07"/>
    <w:rsid w:val="00E67B09"/>
    <w:rsid w:val="00E67BFD"/>
    <w:rsid w:val="00E67E44"/>
    <w:rsid w:val="00E67F74"/>
    <w:rsid w:val="00E71AC9"/>
    <w:rsid w:val="00E71BB5"/>
    <w:rsid w:val="00E71FFC"/>
    <w:rsid w:val="00E72519"/>
    <w:rsid w:val="00E727C1"/>
    <w:rsid w:val="00E73233"/>
    <w:rsid w:val="00E73410"/>
    <w:rsid w:val="00E735C7"/>
    <w:rsid w:val="00E736DD"/>
    <w:rsid w:val="00E746AC"/>
    <w:rsid w:val="00E75035"/>
    <w:rsid w:val="00E76898"/>
    <w:rsid w:val="00E768B2"/>
    <w:rsid w:val="00E76F50"/>
    <w:rsid w:val="00E77074"/>
    <w:rsid w:val="00E770D2"/>
    <w:rsid w:val="00E80F97"/>
    <w:rsid w:val="00E81102"/>
    <w:rsid w:val="00E81165"/>
    <w:rsid w:val="00E813AC"/>
    <w:rsid w:val="00E81D3C"/>
    <w:rsid w:val="00E8306F"/>
    <w:rsid w:val="00E83A33"/>
    <w:rsid w:val="00E84DD5"/>
    <w:rsid w:val="00E84F32"/>
    <w:rsid w:val="00E8543B"/>
    <w:rsid w:val="00E855CF"/>
    <w:rsid w:val="00E8695C"/>
    <w:rsid w:val="00E87685"/>
    <w:rsid w:val="00E90040"/>
    <w:rsid w:val="00E90C64"/>
    <w:rsid w:val="00E9133E"/>
    <w:rsid w:val="00E919D2"/>
    <w:rsid w:val="00E92185"/>
    <w:rsid w:val="00E9249B"/>
    <w:rsid w:val="00E9418E"/>
    <w:rsid w:val="00E95198"/>
    <w:rsid w:val="00E95ED4"/>
    <w:rsid w:val="00E96D2A"/>
    <w:rsid w:val="00E97CBF"/>
    <w:rsid w:val="00EA007D"/>
    <w:rsid w:val="00EA0850"/>
    <w:rsid w:val="00EA1528"/>
    <w:rsid w:val="00EA2AEA"/>
    <w:rsid w:val="00EA2EE9"/>
    <w:rsid w:val="00EA4BAD"/>
    <w:rsid w:val="00EA4D4D"/>
    <w:rsid w:val="00EA5D1A"/>
    <w:rsid w:val="00EA6161"/>
    <w:rsid w:val="00EB039B"/>
    <w:rsid w:val="00EB31B8"/>
    <w:rsid w:val="00EB3D79"/>
    <w:rsid w:val="00EB4518"/>
    <w:rsid w:val="00EB4532"/>
    <w:rsid w:val="00EB4E3C"/>
    <w:rsid w:val="00EB6C9B"/>
    <w:rsid w:val="00EB6D15"/>
    <w:rsid w:val="00EC1771"/>
    <w:rsid w:val="00EC25D5"/>
    <w:rsid w:val="00EC4416"/>
    <w:rsid w:val="00EC5BD6"/>
    <w:rsid w:val="00EC68AD"/>
    <w:rsid w:val="00EC6D5F"/>
    <w:rsid w:val="00EC7977"/>
    <w:rsid w:val="00EC7F9A"/>
    <w:rsid w:val="00ED0724"/>
    <w:rsid w:val="00ED2793"/>
    <w:rsid w:val="00ED320E"/>
    <w:rsid w:val="00ED32B0"/>
    <w:rsid w:val="00ED3EDA"/>
    <w:rsid w:val="00ED4580"/>
    <w:rsid w:val="00ED48AA"/>
    <w:rsid w:val="00ED4E7A"/>
    <w:rsid w:val="00ED4F68"/>
    <w:rsid w:val="00ED502A"/>
    <w:rsid w:val="00ED518A"/>
    <w:rsid w:val="00ED53E0"/>
    <w:rsid w:val="00ED5B0E"/>
    <w:rsid w:val="00EE0585"/>
    <w:rsid w:val="00EE09CA"/>
    <w:rsid w:val="00EE159B"/>
    <w:rsid w:val="00EE1867"/>
    <w:rsid w:val="00EE310D"/>
    <w:rsid w:val="00EE44B3"/>
    <w:rsid w:val="00EE4846"/>
    <w:rsid w:val="00EE6092"/>
    <w:rsid w:val="00EE6C11"/>
    <w:rsid w:val="00EE7534"/>
    <w:rsid w:val="00EF1189"/>
    <w:rsid w:val="00EF1A1F"/>
    <w:rsid w:val="00EF1A33"/>
    <w:rsid w:val="00EF1E1D"/>
    <w:rsid w:val="00EF1F59"/>
    <w:rsid w:val="00EF2217"/>
    <w:rsid w:val="00EF22BC"/>
    <w:rsid w:val="00EF28F0"/>
    <w:rsid w:val="00EF292D"/>
    <w:rsid w:val="00EF4642"/>
    <w:rsid w:val="00EF467A"/>
    <w:rsid w:val="00EF4E4D"/>
    <w:rsid w:val="00EF686D"/>
    <w:rsid w:val="00F00106"/>
    <w:rsid w:val="00F010BB"/>
    <w:rsid w:val="00F010C9"/>
    <w:rsid w:val="00F016E2"/>
    <w:rsid w:val="00F01EE1"/>
    <w:rsid w:val="00F03184"/>
    <w:rsid w:val="00F03551"/>
    <w:rsid w:val="00F062CB"/>
    <w:rsid w:val="00F07921"/>
    <w:rsid w:val="00F127D7"/>
    <w:rsid w:val="00F147AA"/>
    <w:rsid w:val="00F1536A"/>
    <w:rsid w:val="00F1624B"/>
    <w:rsid w:val="00F168EF"/>
    <w:rsid w:val="00F168FA"/>
    <w:rsid w:val="00F200CC"/>
    <w:rsid w:val="00F20335"/>
    <w:rsid w:val="00F203B2"/>
    <w:rsid w:val="00F2072F"/>
    <w:rsid w:val="00F207D1"/>
    <w:rsid w:val="00F20ADB"/>
    <w:rsid w:val="00F21251"/>
    <w:rsid w:val="00F214E4"/>
    <w:rsid w:val="00F21C78"/>
    <w:rsid w:val="00F24ABC"/>
    <w:rsid w:val="00F253AF"/>
    <w:rsid w:val="00F26B85"/>
    <w:rsid w:val="00F27150"/>
    <w:rsid w:val="00F319A6"/>
    <w:rsid w:val="00F31A40"/>
    <w:rsid w:val="00F3249E"/>
    <w:rsid w:val="00F32CFC"/>
    <w:rsid w:val="00F32F04"/>
    <w:rsid w:val="00F330D0"/>
    <w:rsid w:val="00F33397"/>
    <w:rsid w:val="00F335D1"/>
    <w:rsid w:val="00F33B66"/>
    <w:rsid w:val="00F352E1"/>
    <w:rsid w:val="00F35AE7"/>
    <w:rsid w:val="00F37E11"/>
    <w:rsid w:val="00F40253"/>
    <w:rsid w:val="00F403C6"/>
    <w:rsid w:val="00F40938"/>
    <w:rsid w:val="00F41AA4"/>
    <w:rsid w:val="00F4282E"/>
    <w:rsid w:val="00F43BFC"/>
    <w:rsid w:val="00F43F18"/>
    <w:rsid w:val="00F46E00"/>
    <w:rsid w:val="00F51E27"/>
    <w:rsid w:val="00F527E1"/>
    <w:rsid w:val="00F53F48"/>
    <w:rsid w:val="00F54DE2"/>
    <w:rsid w:val="00F55707"/>
    <w:rsid w:val="00F56BF1"/>
    <w:rsid w:val="00F5751D"/>
    <w:rsid w:val="00F57D8B"/>
    <w:rsid w:val="00F6021C"/>
    <w:rsid w:val="00F60301"/>
    <w:rsid w:val="00F60489"/>
    <w:rsid w:val="00F60ED1"/>
    <w:rsid w:val="00F61A7B"/>
    <w:rsid w:val="00F62BE9"/>
    <w:rsid w:val="00F63CB4"/>
    <w:rsid w:val="00F6548E"/>
    <w:rsid w:val="00F65587"/>
    <w:rsid w:val="00F6707B"/>
    <w:rsid w:val="00F670DD"/>
    <w:rsid w:val="00F704D4"/>
    <w:rsid w:val="00F712EF"/>
    <w:rsid w:val="00F72765"/>
    <w:rsid w:val="00F7293B"/>
    <w:rsid w:val="00F72F5C"/>
    <w:rsid w:val="00F75ED3"/>
    <w:rsid w:val="00F77D0F"/>
    <w:rsid w:val="00F801F6"/>
    <w:rsid w:val="00F8089B"/>
    <w:rsid w:val="00F80A76"/>
    <w:rsid w:val="00F810DD"/>
    <w:rsid w:val="00F81978"/>
    <w:rsid w:val="00F828E0"/>
    <w:rsid w:val="00F83E04"/>
    <w:rsid w:val="00F84B94"/>
    <w:rsid w:val="00F85523"/>
    <w:rsid w:val="00F86C6E"/>
    <w:rsid w:val="00F94DD1"/>
    <w:rsid w:val="00F95060"/>
    <w:rsid w:val="00F95898"/>
    <w:rsid w:val="00F96208"/>
    <w:rsid w:val="00F9742E"/>
    <w:rsid w:val="00F97456"/>
    <w:rsid w:val="00F9787A"/>
    <w:rsid w:val="00FA0054"/>
    <w:rsid w:val="00FA0279"/>
    <w:rsid w:val="00FA0866"/>
    <w:rsid w:val="00FA0902"/>
    <w:rsid w:val="00FA24C1"/>
    <w:rsid w:val="00FA3986"/>
    <w:rsid w:val="00FA5499"/>
    <w:rsid w:val="00FA5B84"/>
    <w:rsid w:val="00FA7321"/>
    <w:rsid w:val="00FB272C"/>
    <w:rsid w:val="00FB2C30"/>
    <w:rsid w:val="00FB2E5B"/>
    <w:rsid w:val="00FB458A"/>
    <w:rsid w:val="00FB4990"/>
    <w:rsid w:val="00FB61E4"/>
    <w:rsid w:val="00FB6612"/>
    <w:rsid w:val="00FB6785"/>
    <w:rsid w:val="00FC00AC"/>
    <w:rsid w:val="00FC0E9D"/>
    <w:rsid w:val="00FC0F0F"/>
    <w:rsid w:val="00FC1B39"/>
    <w:rsid w:val="00FC253B"/>
    <w:rsid w:val="00FC2B95"/>
    <w:rsid w:val="00FC428A"/>
    <w:rsid w:val="00FC4789"/>
    <w:rsid w:val="00FC47A5"/>
    <w:rsid w:val="00FC4825"/>
    <w:rsid w:val="00FC4A96"/>
    <w:rsid w:val="00FC53BA"/>
    <w:rsid w:val="00FC56B0"/>
    <w:rsid w:val="00FC5A08"/>
    <w:rsid w:val="00FC5E10"/>
    <w:rsid w:val="00FC620B"/>
    <w:rsid w:val="00FC6553"/>
    <w:rsid w:val="00FC67BD"/>
    <w:rsid w:val="00FC6819"/>
    <w:rsid w:val="00FC6E65"/>
    <w:rsid w:val="00FD0559"/>
    <w:rsid w:val="00FD09A8"/>
    <w:rsid w:val="00FD2B3E"/>
    <w:rsid w:val="00FD33BB"/>
    <w:rsid w:val="00FD4C58"/>
    <w:rsid w:val="00FD5BF6"/>
    <w:rsid w:val="00FD66AF"/>
    <w:rsid w:val="00FD7EA4"/>
    <w:rsid w:val="00FE1304"/>
    <w:rsid w:val="00FE4279"/>
    <w:rsid w:val="00FE44ED"/>
    <w:rsid w:val="00FE6907"/>
    <w:rsid w:val="00FE6E34"/>
    <w:rsid w:val="00FE720B"/>
    <w:rsid w:val="00FE788B"/>
    <w:rsid w:val="00FE7AE0"/>
    <w:rsid w:val="00FF02DE"/>
    <w:rsid w:val="00FF0C3D"/>
    <w:rsid w:val="00FF0E2D"/>
    <w:rsid w:val="00FF1547"/>
    <w:rsid w:val="00FF1E0F"/>
    <w:rsid w:val="00FF2D3C"/>
    <w:rsid w:val="00FF3079"/>
    <w:rsid w:val="00FF5FF6"/>
    <w:rsid w:val="00FF6609"/>
    <w:rsid w:val="00FF75BA"/>
    <w:rsid w:val="00FF7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FDA04"/>
  <w14:defaultImageDpi w14:val="300"/>
  <w15:docId w15:val="{0288EEE6-D746-4406-9246-386FF964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2D68"/>
    <w:pPr>
      <w:jc w:val="both"/>
    </w:pPr>
    <w:rPr>
      <w:rFonts w:ascii="Garamond" w:hAnsi="Garamond"/>
      <w:sz w:val="22"/>
    </w:rPr>
  </w:style>
  <w:style w:type="paragraph" w:styleId="Heading1">
    <w:name w:val="heading 1"/>
    <w:basedOn w:val="HeadingBase"/>
    <w:next w:val="BodyText"/>
    <w:qFormat/>
    <w:pPr>
      <w:ind w:left="-2160"/>
      <w:jc w:val="left"/>
      <w:outlineLvl w:val="0"/>
    </w:pPr>
    <w:rPr>
      <w:spacing w:val="20"/>
      <w:kern w:val="28"/>
      <w:sz w:val="23"/>
    </w:rPr>
  </w:style>
  <w:style w:type="paragraph" w:styleId="Heading2">
    <w:name w:val="heading 2"/>
    <w:basedOn w:val="HeadingBase"/>
    <w:next w:val="BodyText"/>
    <w:qFormat/>
    <w:pPr>
      <w:jc w:val="left"/>
      <w:outlineLvl w:val="1"/>
    </w:pPr>
    <w:rPr>
      <w:spacing w:val="5"/>
      <w:sz w:val="20"/>
    </w:rPr>
  </w:style>
  <w:style w:type="paragraph" w:styleId="Heading3">
    <w:name w:val="heading 3"/>
    <w:basedOn w:val="HeadingBase"/>
    <w:next w:val="BodyText"/>
    <w:qFormat/>
    <w:pPr>
      <w:spacing w:after="220"/>
      <w:jc w:val="left"/>
      <w:outlineLvl w:val="2"/>
    </w:pPr>
    <w:rPr>
      <w:i/>
      <w:spacing w:val="-2"/>
      <w:sz w:val="20"/>
    </w:rPr>
  </w:style>
  <w:style w:type="paragraph" w:styleId="Heading4">
    <w:name w:val="heading 4"/>
    <w:basedOn w:val="HeadingBase"/>
    <w:next w:val="BodyText"/>
    <w:qFormat/>
    <w:pPr>
      <w:spacing w:after="0"/>
      <w:jc w:val="left"/>
      <w:outlineLvl w:val="3"/>
    </w:pPr>
    <w:rPr>
      <w:i/>
      <w:caps w:val="0"/>
      <w:spacing w:val="5"/>
      <w:sz w:val="24"/>
    </w:rPr>
  </w:style>
  <w:style w:type="paragraph" w:styleId="Heading5">
    <w:name w:val="heading 5"/>
    <w:basedOn w:val="HeadingBase"/>
    <w:next w:val="BodyText"/>
    <w:qFormat/>
    <w:pPr>
      <w:spacing w:after="220"/>
      <w:jc w:val="left"/>
      <w:outlineLvl w:val="4"/>
    </w:pPr>
    <w:rPr>
      <w:b/>
      <w:spacing w:val="20"/>
      <w:sz w:val="18"/>
    </w:rPr>
  </w:style>
  <w:style w:type="paragraph" w:styleId="Heading6">
    <w:name w:val="heading 6"/>
    <w:basedOn w:val="Normal"/>
    <w:next w:val="Normal"/>
    <w:qFormat/>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spacing w:before="240" w:after="240"/>
    </w:pPr>
    <w:rPr>
      <w:caps/>
    </w:rPr>
  </w:style>
  <w:style w:type="paragraph" w:styleId="BodyText">
    <w:name w:val="Body Text"/>
    <w:basedOn w:val="Normal"/>
    <w:pPr>
      <w:spacing w:after="220" w:line="240" w:lineRule="atLeast"/>
    </w:pPr>
  </w:style>
  <w:style w:type="paragraph" w:customStyle="1" w:styleId="HeaderBase">
    <w:name w:val="Header Base"/>
    <w:basedOn w:val="Normal"/>
    <w:pPr>
      <w:spacing w:before="220" w:after="220" w:line="220" w:lineRule="atLeast"/>
      <w:ind w:left="-2160"/>
    </w:pPr>
    <w:rPr>
      <w:caps/>
    </w:rPr>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rsid w:val="00DE2359"/>
    <w:pPr>
      <w:pBdr>
        <w:bottom w:val="single" w:sz="4" w:space="1" w:color="auto"/>
      </w:pBdr>
      <w:spacing w:before="100" w:line="220" w:lineRule="atLeast"/>
      <w:jc w:val="left"/>
    </w:pPr>
    <w:rPr>
      <w:b/>
      <w:caps/>
      <w:spacing w:val="15"/>
      <w:sz w:val="20"/>
    </w:rPr>
  </w:style>
  <w:style w:type="paragraph" w:customStyle="1" w:styleId="Objective">
    <w:name w:val="Objective"/>
    <w:basedOn w:val="Normal"/>
    <w:next w:val="BodyText"/>
    <w:pPr>
      <w:spacing w:before="60" w:after="220" w:line="220" w:lineRule="atLeast"/>
    </w:p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Achievement">
    <w:name w:val="Achievement"/>
    <w:basedOn w:val="BodyText"/>
    <w:pPr>
      <w:spacing w:after="60"/>
      <w:ind w:left="240" w:hanging="240"/>
    </w:pPr>
  </w:style>
  <w:style w:type="paragraph" w:customStyle="1" w:styleId="Name">
    <w:name w:val="Name"/>
    <w:basedOn w:val="Normal"/>
    <w:next w:val="Normal"/>
    <w:pPr>
      <w:spacing w:after="440" w:line="240" w:lineRule="atLeast"/>
      <w:jc w:val="center"/>
    </w:pPr>
    <w:rPr>
      <w:caps/>
      <w:spacing w:val="80"/>
      <w:sz w:val="44"/>
    </w:r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character" w:customStyle="1" w:styleId="Lead-inEmphasis">
    <w:name w:val="Lead-in Emphasis"/>
    <w:rPr>
      <w:rFonts w:ascii="Arial Black" w:hAnsi="Arial Black"/>
      <w:spacing w:val="-6"/>
      <w:sz w:val="18"/>
    </w:rPr>
  </w:style>
  <w:style w:type="paragraph" w:styleId="Header">
    <w:name w:val="header"/>
    <w:basedOn w:val="HeaderBase"/>
  </w:style>
  <w:style w:type="paragraph" w:styleId="Footer">
    <w:name w:val="footer"/>
    <w:basedOn w:val="HeaderBase"/>
    <w:pPr>
      <w:tabs>
        <w:tab w:val="right" w:pos="7320"/>
      </w:tabs>
      <w:spacing w:line="240" w:lineRule="atLeast"/>
      <w:ind w:right="-840"/>
      <w:jc w:val="left"/>
    </w:pPr>
  </w:style>
  <w:style w:type="paragraph" w:customStyle="1" w:styleId="Address1">
    <w:name w:val="Address 1"/>
    <w:basedOn w:val="Normal"/>
    <w:pPr>
      <w:spacing w:line="160" w:lineRule="atLeast"/>
      <w:jc w:val="center"/>
    </w:pPr>
    <w:rPr>
      <w:caps/>
      <w:spacing w:val="30"/>
      <w:sz w:val="15"/>
    </w:rPr>
  </w:style>
  <w:style w:type="paragraph" w:customStyle="1" w:styleId="SectionSubtitle">
    <w:name w:val="Section Subtitle"/>
    <w:basedOn w:val="SectionTitle"/>
    <w:next w:val="Normal"/>
    <w:rPr>
      <w:i/>
      <w:caps w:val="0"/>
      <w:spacing w:val="10"/>
      <w:sz w:val="24"/>
    </w:rPr>
  </w:style>
  <w:style w:type="paragraph" w:customStyle="1" w:styleId="Address2">
    <w:name w:val="Address 2"/>
    <w:basedOn w:val="Normal"/>
    <w:pPr>
      <w:spacing w:line="160" w:lineRule="atLeast"/>
      <w:jc w:val="center"/>
    </w:pPr>
    <w:rPr>
      <w:caps/>
      <w:spacing w:val="30"/>
      <w:sz w:val="15"/>
    </w:rPr>
  </w:style>
  <w:style w:type="character" w:styleId="PageNumber">
    <w:name w:val="page number"/>
    <w:rPr>
      <w:sz w:val="24"/>
    </w:rPr>
  </w:style>
  <w:style w:type="character" w:styleId="Emphasis">
    <w:name w:val="Emphasis"/>
    <w:qFormat/>
    <w:rPr>
      <w:rFonts w:ascii="Garamond" w:hAnsi="Garamond"/>
      <w:caps/>
      <w:spacing w:val="0"/>
      <w:sz w:val="18"/>
    </w:rPr>
  </w:style>
  <w:style w:type="paragraph" w:styleId="BodyTextIndent">
    <w:name w:val="Body Text Indent"/>
    <w:basedOn w:val="BodyText"/>
    <w:pPr>
      <w:ind w:left="720"/>
    </w:pPr>
  </w:style>
  <w:style w:type="character" w:customStyle="1" w:styleId="Job">
    <w:name w:val="Job"/>
    <w:basedOn w:val="DefaultParagraphFont"/>
  </w:style>
  <w:style w:type="paragraph" w:customStyle="1" w:styleId="PersonalData">
    <w:name w:val="Personal Data"/>
    <w:basedOn w:val="BodyText"/>
    <w:pPr>
      <w:spacing w:after="120" w:line="240" w:lineRule="exact"/>
      <w:ind w:left="-1080" w:right="1080"/>
    </w:pPr>
    <w:rPr>
      <w:rFonts w:ascii="Arial" w:hAnsi="Arial"/>
      <w:i/>
    </w:rPr>
  </w:style>
  <w:style w:type="paragraph" w:customStyle="1" w:styleId="CompanyNameOne">
    <w:name w:val="Company Name One"/>
    <w:basedOn w:val="CompanyName"/>
    <w:next w:val="JobTitle"/>
    <w:pPr>
      <w:spacing w:before="60"/>
    </w:pPr>
  </w:style>
  <w:style w:type="paragraph" w:customStyle="1" w:styleId="NoTitle">
    <w:name w:val="No Title"/>
    <w:basedOn w:val="SectionTitle"/>
    <w:pPr>
      <w:pBdr>
        <w:bottom w:val="none" w:sz="0" w:space="0" w:color="auto"/>
      </w:pBdr>
    </w:pPr>
  </w:style>
  <w:style w:type="character" w:styleId="Hyperlink">
    <w:name w:val="Hyperlink"/>
    <w:rsid w:val="00C01799"/>
    <w:rPr>
      <w:color w:val="0000FF"/>
      <w:u w:val="single"/>
    </w:rPr>
  </w:style>
  <w:style w:type="paragraph" w:customStyle="1" w:styleId="PersonalInfo">
    <w:name w:val="Personal Info"/>
    <w:basedOn w:val="Achievement"/>
    <w:next w:val="Achievement"/>
    <w:pPr>
      <w:spacing w:before="220"/>
      <w:ind w:left="245" w:hanging="245"/>
    </w:pPr>
  </w:style>
  <w:style w:type="paragraph" w:customStyle="1" w:styleId="Expertise">
    <w:name w:val="Expertise"/>
    <w:basedOn w:val="Normal"/>
    <w:rsid w:val="002F5993"/>
    <w:pPr>
      <w:numPr>
        <w:numId w:val="21"/>
      </w:numPr>
      <w:tabs>
        <w:tab w:val="clear" w:pos="360"/>
        <w:tab w:val="left" w:pos="288"/>
      </w:tabs>
      <w:spacing w:line="240" w:lineRule="atLeast"/>
      <w:jc w:val="left"/>
    </w:pPr>
    <w:rPr>
      <w:rFonts w:ascii="Verdana" w:hAnsi="Verdana" w:cs="Verdana"/>
      <w:sz w:val="16"/>
      <w:szCs w:val="16"/>
    </w:rPr>
  </w:style>
  <w:style w:type="table" w:styleId="TableGrid">
    <w:name w:val="Table Grid"/>
    <w:basedOn w:val="TableNormal"/>
    <w:rsid w:val="005100C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1D1DDB"/>
    <w:pPr>
      <w:numPr>
        <w:numId w:val="24"/>
      </w:numPr>
      <w:autoSpaceDE w:val="0"/>
      <w:autoSpaceDN w:val="0"/>
      <w:spacing w:before="60"/>
      <w:jc w:val="left"/>
    </w:pPr>
    <w:rPr>
      <w:rFonts w:ascii="Verdana" w:hAnsi="Verdana" w:cs="Verdana"/>
      <w:sz w:val="16"/>
      <w:szCs w:val="16"/>
    </w:rPr>
  </w:style>
  <w:style w:type="paragraph" w:customStyle="1" w:styleId="CharChar1CharCharCharCharCharCharCharCharCharChar1">
    <w:name w:val="Char Char1 Char Char Char Char Char Char Char Char Char Char1"/>
    <w:basedOn w:val="Normal"/>
    <w:rsid w:val="004C4DD1"/>
    <w:pPr>
      <w:spacing w:after="160" w:line="240" w:lineRule="exact"/>
      <w:jc w:val="left"/>
    </w:pPr>
    <w:rPr>
      <w:rFonts w:ascii="Verdana" w:hAnsi="Verdana"/>
      <w:sz w:val="20"/>
    </w:rPr>
  </w:style>
  <w:style w:type="character" w:customStyle="1" w:styleId="UnresolvedMention1">
    <w:name w:val="Unresolved Mention1"/>
    <w:uiPriority w:val="99"/>
    <w:semiHidden/>
    <w:unhideWhenUsed/>
    <w:rsid w:val="00B32974"/>
    <w:rPr>
      <w:color w:val="605E5C"/>
      <w:shd w:val="clear" w:color="auto" w:fill="E1DFDD"/>
    </w:rPr>
  </w:style>
  <w:style w:type="paragraph" w:styleId="ListParagraph">
    <w:name w:val="List Paragraph"/>
    <w:basedOn w:val="Normal"/>
    <w:uiPriority w:val="34"/>
    <w:qFormat/>
    <w:rsid w:val="00AC29E3"/>
    <w:pPr>
      <w:ind w:left="720"/>
      <w:contextualSpacing/>
      <w:jc w:val="left"/>
    </w:pPr>
    <w:rPr>
      <w:rFonts w:ascii="Tahoma" w:hAnsi="Tahoma"/>
      <w:sz w:val="16"/>
      <w:szCs w:val="24"/>
    </w:rPr>
  </w:style>
  <w:style w:type="character" w:styleId="UnresolvedMention">
    <w:name w:val="Unresolved Mention"/>
    <w:basedOn w:val="DefaultParagraphFont"/>
    <w:uiPriority w:val="99"/>
    <w:semiHidden/>
    <w:unhideWhenUsed/>
    <w:rsid w:val="00691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61131">
      <w:bodyDiv w:val="1"/>
      <w:marLeft w:val="0"/>
      <w:marRight w:val="0"/>
      <w:marTop w:val="0"/>
      <w:marBottom w:val="0"/>
      <w:divBdr>
        <w:top w:val="none" w:sz="0" w:space="0" w:color="auto"/>
        <w:left w:val="none" w:sz="0" w:space="0" w:color="auto"/>
        <w:bottom w:val="none" w:sz="0" w:space="0" w:color="auto"/>
        <w:right w:val="none" w:sz="0" w:space="0" w:color="auto"/>
      </w:divBdr>
    </w:div>
    <w:div w:id="684743809">
      <w:bodyDiv w:val="1"/>
      <w:marLeft w:val="0"/>
      <w:marRight w:val="0"/>
      <w:marTop w:val="0"/>
      <w:marBottom w:val="0"/>
      <w:divBdr>
        <w:top w:val="none" w:sz="0" w:space="0" w:color="auto"/>
        <w:left w:val="none" w:sz="0" w:space="0" w:color="auto"/>
        <w:bottom w:val="none" w:sz="0" w:space="0" w:color="auto"/>
        <w:right w:val="none" w:sz="0" w:space="0" w:color="auto"/>
      </w:divBdr>
    </w:div>
    <w:div w:id="767392317">
      <w:bodyDiv w:val="1"/>
      <w:marLeft w:val="0"/>
      <w:marRight w:val="0"/>
      <w:marTop w:val="33"/>
      <w:marBottom w:val="0"/>
      <w:divBdr>
        <w:top w:val="none" w:sz="0" w:space="0" w:color="auto"/>
        <w:left w:val="none" w:sz="0" w:space="0" w:color="auto"/>
        <w:bottom w:val="none" w:sz="0" w:space="0" w:color="auto"/>
        <w:right w:val="none" w:sz="0" w:space="0" w:color="auto"/>
      </w:divBdr>
      <w:divsChild>
        <w:div w:id="1510556257">
          <w:marLeft w:val="0"/>
          <w:marRight w:val="0"/>
          <w:marTop w:val="0"/>
          <w:marBottom w:val="0"/>
          <w:divBdr>
            <w:top w:val="none" w:sz="0" w:space="0" w:color="auto"/>
            <w:left w:val="none" w:sz="0" w:space="0" w:color="auto"/>
            <w:bottom w:val="none" w:sz="0" w:space="0" w:color="auto"/>
            <w:right w:val="none" w:sz="0" w:space="0" w:color="auto"/>
          </w:divBdr>
          <w:divsChild>
            <w:div w:id="309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9354">
      <w:bodyDiv w:val="1"/>
      <w:marLeft w:val="0"/>
      <w:marRight w:val="0"/>
      <w:marTop w:val="0"/>
      <w:marBottom w:val="0"/>
      <w:divBdr>
        <w:top w:val="none" w:sz="0" w:space="0" w:color="auto"/>
        <w:left w:val="none" w:sz="0" w:space="0" w:color="auto"/>
        <w:bottom w:val="none" w:sz="0" w:space="0" w:color="auto"/>
        <w:right w:val="none" w:sz="0" w:space="0" w:color="auto"/>
      </w:divBdr>
    </w:div>
    <w:div w:id="1051924281">
      <w:bodyDiv w:val="1"/>
      <w:marLeft w:val="0"/>
      <w:marRight w:val="0"/>
      <w:marTop w:val="0"/>
      <w:marBottom w:val="0"/>
      <w:divBdr>
        <w:top w:val="none" w:sz="0" w:space="0" w:color="auto"/>
        <w:left w:val="none" w:sz="0" w:space="0" w:color="auto"/>
        <w:bottom w:val="none" w:sz="0" w:space="0" w:color="auto"/>
        <w:right w:val="none" w:sz="0" w:space="0" w:color="auto"/>
      </w:divBdr>
    </w:div>
    <w:div w:id="1349259522">
      <w:bodyDiv w:val="1"/>
      <w:marLeft w:val="0"/>
      <w:marRight w:val="0"/>
      <w:marTop w:val="0"/>
      <w:marBottom w:val="0"/>
      <w:divBdr>
        <w:top w:val="none" w:sz="0" w:space="0" w:color="auto"/>
        <w:left w:val="none" w:sz="0" w:space="0" w:color="auto"/>
        <w:bottom w:val="none" w:sz="0" w:space="0" w:color="auto"/>
        <w:right w:val="none" w:sz="0" w:space="0" w:color="auto"/>
      </w:divBdr>
    </w:div>
    <w:div w:id="186096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ider827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Resume.dot</Template>
  <TotalTime>14</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Muhammad Haseeb Khan</vt:lpstr>
    </vt:vector>
  </TitlesOfParts>
  <Company>E2ESP</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Haseeb Khan</dc:title>
  <dc:subject>Resume</dc:subject>
  <dc:creator>Muhammad Haseeb Khan</dc:creator>
  <cp:lastModifiedBy>Haider Ali</cp:lastModifiedBy>
  <cp:revision>10</cp:revision>
  <cp:lastPrinted>2005-04-14T12:05:00Z</cp:lastPrinted>
  <dcterms:created xsi:type="dcterms:W3CDTF">2022-06-15T18:11:00Z</dcterms:created>
  <dcterms:modified xsi:type="dcterms:W3CDTF">2023-10-03T12:40:00Z</dcterms:modified>
  <cp:category>Resume</cp:category>
</cp:coreProperties>
</file>